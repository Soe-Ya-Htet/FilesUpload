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0E03" w14:textId="66C1533D" w:rsidR="008B405F" w:rsidRPr="00D27125" w:rsidRDefault="00D27125" w:rsidP="001E4044">
      <w:pPr>
        <w:pStyle w:val="Title"/>
      </w:pPr>
      <w:r w:rsidRPr="00D27125">
        <w:t>Thet Aung Zaw</w:t>
      </w:r>
    </w:p>
    <w:p w14:paraId="193C4AE4" w14:textId="2613B0A0" w:rsidR="00D27125" w:rsidRPr="002E5E76" w:rsidRDefault="0016249A" w:rsidP="002F032E">
      <w:pPr>
        <w:pStyle w:val="Heading1"/>
        <w:spacing w:line="276" w:lineRule="auto"/>
        <w:rPr>
          <w:rFonts w:ascii="Arial" w:eastAsiaTheme="minorEastAsia" w:hAnsi="Arial" w:cs="Arial"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Address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="00C22181" w:rsidRPr="002E5E76">
        <w:rPr>
          <w:rFonts w:ascii="Arial" w:hAnsi="Arial" w:cs="Arial"/>
          <w:sz w:val="22"/>
          <w:szCs w:val="22"/>
        </w:rPr>
        <w:t xml:space="preserve"> </w:t>
      </w:r>
      <w:r w:rsidR="00C22181" w:rsidRPr="002E5E76">
        <w:rPr>
          <w:rFonts w:ascii="Arial" w:hAnsi="Arial" w:cs="Arial"/>
          <w:b w:val="0"/>
          <w:color w:val="000000" w:themeColor="text1"/>
          <w:sz w:val="22"/>
          <w:szCs w:val="22"/>
        </w:rPr>
        <w:t>BLK 52 Circuit Road #04-827 Singapore 370052</w:t>
      </w:r>
    </w:p>
    <w:p w14:paraId="3911DEE0" w14:textId="5C6BC144" w:rsidR="00D27125" w:rsidRPr="002E5E76" w:rsidRDefault="0016249A" w:rsidP="002F032E">
      <w:pPr>
        <w:pStyle w:val="Heading1"/>
        <w:spacing w:line="276" w:lineRule="auto"/>
        <w:rPr>
          <w:rFonts w:ascii="Arial" w:eastAsiaTheme="minorEastAsia" w:hAnsi="Arial" w:cs="Arial"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Phone Number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="00C22181" w:rsidRPr="002E5E76">
        <w:rPr>
          <w:rFonts w:ascii="Arial" w:hAnsi="Arial" w:cs="Arial"/>
          <w:sz w:val="22"/>
          <w:szCs w:val="22"/>
        </w:rPr>
        <w:t xml:space="preserve"> </w:t>
      </w:r>
      <w:r w:rsidR="00C22181" w:rsidRPr="002E5E76">
        <w:rPr>
          <w:rFonts w:ascii="Arial" w:hAnsi="Arial" w:cs="Arial"/>
          <w:b w:val="0"/>
          <w:color w:val="000000" w:themeColor="text1"/>
          <w:sz w:val="22"/>
          <w:szCs w:val="22"/>
        </w:rPr>
        <w:t>(+65) 98457011</w:t>
      </w:r>
      <w:r w:rsidR="00C22181" w:rsidRPr="002E5E76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</w:p>
    <w:p w14:paraId="641CE8E9" w14:textId="26A27610" w:rsidR="001E4044" w:rsidRDefault="0016249A" w:rsidP="002F032E">
      <w:pPr>
        <w:pStyle w:val="Heading1"/>
        <w:spacing w:line="276" w:lineRule="auto"/>
        <w:rPr>
          <w:rFonts w:ascii="Arial" w:eastAsiaTheme="minorEastAsia" w:hAnsi="Arial" w:cs="Arial"/>
          <w:b w:val="0"/>
          <w:color w:val="000000" w:themeColor="text1"/>
          <w:sz w:val="22"/>
          <w:szCs w:val="22"/>
        </w:rPr>
      </w:pPr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Email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ab/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ab/>
        <w:t xml:space="preserve">    </w:t>
      </w:r>
      <w:proofErr w:type="gramStart"/>
      <w:r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 </w:t>
      </w:r>
      <w:r w:rsidR="00D27125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>:</w:t>
      </w:r>
      <w:proofErr w:type="gramEnd"/>
      <w:r w:rsidR="00C22181" w:rsidRPr="002E5E76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</w:t>
      </w:r>
      <w:hyperlink r:id="rId8" w:history="1">
        <w:r w:rsidR="00775E6C" w:rsidRPr="00713B10">
          <w:rPr>
            <w:rStyle w:val="Hyperlink"/>
            <w:rFonts w:ascii="Arial" w:eastAsiaTheme="minorEastAsia" w:hAnsi="Arial" w:cs="Arial"/>
            <w:b w:val="0"/>
            <w:sz w:val="22"/>
            <w:szCs w:val="22"/>
          </w:rPr>
          <w:t>thetaungzaw1995@gmail.com</w:t>
        </w:r>
      </w:hyperlink>
    </w:p>
    <w:p w14:paraId="2FA097B9" w14:textId="77777777" w:rsidR="001E4044" w:rsidRPr="002E5E76" w:rsidRDefault="001E4044" w:rsidP="002F032E">
      <w:pPr>
        <w:pStyle w:val="Heading1"/>
        <w:spacing w:line="276" w:lineRule="auto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646"/>
      </w:tblGrid>
      <w:tr w:rsidR="0016249A" w14:paraId="1E6A07B1" w14:textId="77777777" w:rsidTr="0016249A">
        <w:trPr>
          <w:trHeight w:val="2825"/>
        </w:trPr>
        <w:tc>
          <w:tcPr>
            <w:tcW w:w="8280" w:type="dxa"/>
          </w:tcPr>
          <w:p w14:paraId="3CD6821E" w14:textId="00E5F8F5" w:rsidR="00A446D9" w:rsidRPr="00D7088A" w:rsidRDefault="001E4044" w:rsidP="00A446D9">
            <w:pPr>
              <w:pStyle w:val="Heading1"/>
              <w:spacing w:line="360" w:lineRule="auto"/>
              <w:outlineLvl w:val="0"/>
              <w:rPr>
                <w:sz w:val="32"/>
              </w:rPr>
            </w:pPr>
            <w:r w:rsidRPr="001371CF">
              <w:rPr>
                <w:sz w:val="32"/>
              </w:rPr>
              <w:t xml:space="preserve">Personal Particulars </w:t>
            </w:r>
          </w:p>
          <w:p w14:paraId="7D3CFB51" w14:textId="3BA7D2E0" w:rsidR="001E4044" w:rsidRPr="00D04470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C22181">
              <w:rPr>
                <w:rFonts w:ascii="Arial" w:hAnsi="Arial" w:cs="Arial"/>
                <w:b/>
              </w:rPr>
              <w:t>Gender</w:t>
            </w:r>
            <w:r w:rsidRPr="00D04470">
              <w:rPr>
                <w:rFonts w:ascii="Arial" w:hAnsi="Arial" w:cs="Arial"/>
              </w:rPr>
              <w:tab/>
            </w:r>
            <w:r w:rsidRPr="00D0447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D04470">
              <w:rPr>
                <w:rFonts w:ascii="Arial" w:hAnsi="Arial" w:cs="Arial"/>
              </w:rPr>
              <w:t>:</w:t>
            </w:r>
            <w:proofErr w:type="gramEnd"/>
            <w:r w:rsidRPr="00D04470">
              <w:rPr>
                <w:rFonts w:ascii="Arial" w:hAnsi="Arial" w:cs="Arial"/>
              </w:rPr>
              <w:t xml:space="preserve"> Male</w:t>
            </w:r>
          </w:p>
          <w:p w14:paraId="27824957" w14:textId="3051B2BE" w:rsidR="001E4044" w:rsidRPr="00D04470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C22181">
              <w:rPr>
                <w:rFonts w:ascii="Arial" w:hAnsi="Arial" w:cs="Arial"/>
                <w:b/>
              </w:rPr>
              <w:t>Date of Birth</w:t>
            </w:r>
            <w:r w:rsidRPr="00D04470">
              <w:rPr>
                <w:rFonts w:ascii="Arial" w:hAnsi="Arial" w:cs="Arial"/>
              </w:rPr>
              <w:tab/>
            </w:r>
            <w:r w:rsidRPr="00D04470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D04470">
              <w:rPr>
                <w:rFonts w:ascii="Arial" w:hAnsi="Arial" w:cs="Arial"/>
              </w:rPr>
              <w:t>:</w:t>
            </w:r>
            <w:proofErr w:type="gramEnd"/>
            <w:r w:rsidRPr="00D04470">
              <w:rPr>
                <w:rFonts w:ascii="Arial" w:hAnsi="Arial" w:cs="Arial"/>
              </w:rPr>
              <w:t xml:space="preserve"> 01 Dec 1995</w:t>
            </w:r>
          </w:p>
          <w:p w14:paraId="4C444C45" w14:textId="450AD075" w:rsidR="001E4044" w:rsidRPr="00D04470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C22181">
              <w:rPr>
                <w:rFonts w:ascii="Arial" w:hAnsi="Arial" w:cs="Arial"/>
                <w:b/>
              </w:rPr>
              <w:t>Nationality</w:t>
            </w:r>
            <w:r>
              <w:rPr>
                <w:rFonts w:ascii="Arial" w:hAnsi="Arial" w:cs="Arial"/>
                <w:b/>
              </w:rPr>
              <w:tab/>
            </w:r>
            <w:r w:rsidRPr="00C22181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D04470">
              <w:rPr>
                <w:rFonts w:ascii="Arial" w:hAnsi="Arial" w:cs="Arial"/>
              </w:rPr>
              <w:t>:</w:t>
            </w:r>
            <w:proofErr w:type="gramEnd"/>
            <w:r w:rsidRPr="00D04470">
              <w:rPr>
                <w:rFonts w:ascii="Arial" w:hAnsi="Arial" w:cs="Arial"/>
              </w:rPr>
              <w:t xml:space="preserve"> Myanmar</w:t>
            </w:r>
          </w:p>
          <w:p w14:paraId="732EDFB6" w14:textId="39A9A190" w:rsidR="001E4044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C22181">
              <w:rPr>
                <w:rFonts w:ascii="Arial" w:hAnsi="Arial" w:cs="Arial"/>
                <w:b/>
              </w:rPr>
              <w:t>Visa Status</w:t>
            </w:r>
            <w:r w:rsidR="0016249A">
              <w:rPr>
                <w:rFonts w:ascii="Arial" w:hAnsi="Arial" w:cs="Arial"/>
                <w:b/>
              </w:rPr>
              <w:t xml:space="preserve">                   </w:t>
            </w:r>
            <w:proofErr w:type="gramStart"/>
            <w:r w:rsidR="0016249A">
              <w:rPr>
                <w:rFonts w:ascii="Arial" w:hAnsi="Arial" w:cs="Arial"/>
                <w:b/>
              </w:rPr>
              <w:t xml:space="preserve">  </w:t>
            </w:r>
            <w:r w:rsidRPr="00D04470">
              <w:rPr>
                <w:rFonts w:ascii="Arial" w:hAnsi="Arial" w:cs="Arial"/>
              </w:rPr>
              <w:t>:</w:t>
            </w:r>
            <w:proofErr w:type="gramEnd"/>
            <w:r w:rsidRPr="00D04470">
              <w:rPr>
                <w:rFonts w:ascii="Arial" w:hAnsi="Arial" w:cs="Arial"/>
              </w:rPr>
              <w:t xml:space="preserve"> Student Pass</w:t>
            </w:r>
          </w:p>
          <w:p w14:paraId="6849317D" w14:textId="67487D02" w:rsidR="001E4044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2E5E76">
              <w:rPr>
                <w:rFonts w:ascii="Arial" w:hAnsi="Arial" w:cs="Arial"/>
                <w:b/>
              </w:rPr>
              <w:t>FIN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  <w:t xml:space="preserve">   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r w:rsidRPr="002E5E76">
              <w:rPr>
                <w:rFonts w:ascii="Arial" w:hAnsi="Arial" w:cs="Arial"/>
              </w:rPr>
              <w:t>:</w:t>
            </w:r>
            <w:proofErr w:type="gramEnd"/>
            <w:r>
              <w:rPr>
                <w:rFonts w:ascii="Arial" w:hAnsi="Arial" w:cs="Arial"/>
              </w:rPr>
              <w:t xml:space="preserve"> G1785682R</w:t>
            </w:r>
          </w:p>
          <w:p w14:paraId="20C5D3BA" w14:textId="4942F4EB" w:rsidR="001E4044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r w:rsidRPr="00C22181">
              <w:rPr>
                <w:rFonts w:ascii="Arial" w:hAnsi="Arial" w:cs="Arial"/>
                <w:b/>
              </w:rPr>
              <w:t xml:space="preserve">LinkedIn </w:t>
            </w:r>
            <w:r>
              <w:rPr>
                <w:rFonts w:ascii="Arial" w:hAnsi="Arial" w:cs="Arial"/>
              </w:rPr>
              <w:t xml:space="preserve">           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hyperlink r:id="rId9" w:history="1">
              <w:r w:rsidRPr="00B56CFA">
                <w:rPr>
                  <w:rStyle w:val="Hyperlink"/>
                  <w:rFonts w:ascii="Arial" w:hAnsi="Arial" w:cs="Arial"/>
                </w:rPr>
                <w:t>https://www.linkedin.com/in/thetaung-zaw-544291159/</w:t>
              </w:r>
            </w:hyperlink>
          </w:p>
          <w:p w14:paraId="63EBB8D3" w14:textId="70613DFC" w:rsidR="001E4044" w:rsidRDefault="001E4044" w:rsidP="00186587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22181">
              <w:rPr>
                <w:rFonts w:ascii="Arial" w:hAnsi="Arial" w:cs="Arial"/>
                <w:b/>
              </w:rPr>
              <w:t>Github</w:t>
            </w:r>
            <w:proofErr w:type="spellEnd"/>
            <w:r w:rsidRPr="00C2218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="00123487" w:rsidRPr="001D5B23">
                <w:rPr>
                  <w:rStyle w:val="Hyperlink"/>
                  <w:rFonts w:ascii="Arial" w:hAnsi="Arial" w:cs="Arial"/>
                </w:rPr>
                <w:t>https://github.com/ThetAungZaw</w:t>
              </w:r>
            </w:hyperlink>
          </w:p>
          <w:p w14:paraId="6808CED4" w14:textId="6189FB02" w:rsidR="00123487" w:rsidRDefault="00123487" w:rsidP="00123487">
            <w:pPr>
              <w:pStyle w:val="Heading1"/>
              <w:spacing w:line="360" w:lineRule="auto"/>
              <w:outlineLvl w:val="0"/>
              <w:rPr>
                <w:sz w:val="32"/>
              </w:rPr>
            </w:pPr>
            <w:r>
              <w:rPr>
                <w:sz w:val="32"/>
              </w:rPr>
              <w:t>Background</w:t>
            </w:r>
          </w:p>
          <w:p w14:paraId="7359C4ED" w14:textId="33D067E7" w:rsidR="00123487" w:rsidRDefault="00123487" w:rsidP="00186587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- 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Total 1</w:t>
            </w: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.5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years experienced in Software Development </w:t>
            </w:r>
          </w:p>
          <w:p w14:paraId="4DF921D7" w14:textId="3883E6BF" w:rsidR="00123487" w:rsidRPr="00123487" w:rsidRDefault="00123487" w:rsidP="00186587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- 6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months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experienced with Microsoft .Net technologies such as C#, ASP.Net</w:t>
            </w:r>
          </w:p>
          <w:p w14:paraId="487193A3" w14:textId="544654F5" w:rsidR="00123487" w:rsidRDefault="00123487" w:rsidP="00186587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- 1</w:t>
            </w:r>
            <w:r w:rsidR="001865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1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months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experienced with </w:t>
            </w: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Java technologies such as J2SE, J2EE</w:t>
            </w:r>
          </w:p>
          <w:p w14:paraId="30448A3B" w14:textId="3AA85DA8" w:rsidR="00123487" w:rsidRPr="00123487" w:rsidRDefault="00123487" w:rsidP="00186587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- Over 1year</w:t>
            </w:r>
            <w:r w:rsidRPr="0012348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experienced in databases such as MS SQL,</w:t>
            </w:r>
            <w:r w:rsidR="002328E7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 xml:space="preserve"> MySQL</w:t>
            </w:r>
          </w:p>
        </w:tc>
        <w:tc>
          <w:tcPr>
            <w:tcW w:w="1646" w:type="dxa"/>
          </w:tcPr>
          <w:p w14:paraId="5077C915" w14:textId="240FD4F5" w:rsidR="001E4044" w:rsidRDefault="00A74790" w:rsidP="002F032E">
            <w:pPr>
              <w:pStyle w:val="Heading1"/>
              <w:spacing w:line="276" w:lineRule="auto"/>
              <w:outlineLvl w:val="0"/>
              <w:rPr>
                <w:rFonts w:ascii="Arial" w:eastAsiaTheme="minorEastAsia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216A18" wp14:editId="0582BE84">
                  <wp:extent cx="893152" cy="114119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152" cy="114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A0398" w14:textId="77777777" w:rsidR="00F92950" w:rsidRPr="001371CF" w:rsidRDefault="00F92950" w:rsidP="00F92950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32"/>
        </w:rPr>
      </w:pPr>
      <w:r w:rsidRPr="001371CF">
        <w:rPr>
          <w:sz w:val="32"/>
        </w:rPr>
        <w:t>Technical Expertise</w:t>
      </w:r>
    </w:p>
    <w:p w14:paraId="54F8CB01" w14:textId="77777777" w:rsidR="00FF77D3" w:rsidRDefault="00FF77D3" w:rsidP="00FF77D3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7591"/>
      </w:tblGrid>
      <w:tr w:rsidR="00FF77D3" w:rsidRPr="005763FA" w14:paraId="7D96A990" w14:textId="77777777" w:rsidTr="00A446D9">
        <w:trPr>
          <w:trHeight w:val="1016"/>
        </w:trPr>
        <w:tc>
          <w:tcPr>
            <w:tcW w:w="2335" w:type="dxa"/>
          </w:tcPr>
          <w:p w14:paraId="6790C44C" w14:textId="77777777" w:rsidR="00FF77D3" w:rsidRPr="00C14914" w:rsidRDefault="00FF77D3" w:rsidP="00F9295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iCs/>
                <w:u w:val="single"/>
              </w:rPr>
            </w:pPr>
            <w:r w:rsidRPr="00C14914">
              <w:rPr>
                <w:rFonts w:ascii="Arial" w:hAnsi="Arial" w:cs="Arial"/>
                <w:b/>
                <w:bCs/>
              </w:rPr>
              <w:t>Programming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Pr="00C14914">
              <w:rPr>
                <w:rFonts w:ascii="Arial" w:hAnsi="Arial" w:cs="Arial"/>
                <w:b/>
                <w:bCs/>
              </w:rPr>
              <w:tab/>
            </w:r>
            <w:r w:rsidRPr="00C14914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7591" w:type="dxa"/>
          </w:tcPr>
          <w:p w14:paraId="37C78DC6" w14:textId="2FEA31E5" w:rsidR="00FF77D3" w:rsidRPr="00C14914" w:rsidRDefault="00FF77D3" w:rsidP="00D4184C">
            <w:pPr>
              <w:autoSpaceDE w:val="0"/>
              <w:autoSpaceDN w:val="0"/>
              <w:adjustRightInd w:val="0"/>
              <w:spacing w:line="276" w:lineRule="auto"/>
              <w:ind w:left="58"/>
              <w:rPr>
                <w:rFonts w:ascii="Arial" w:hAnsi="Arial" w:cs="Arial"/>
                <w:b/>
                <w:bCs/>
                <w:iCs/>
                <w:u w:val="single"/>
              </w:rPr>
            </w:pPr>
            <w:bookmarkStart w:id="0" w:name="_Hlk528516499"/>
            <w:r w:rsidRPr="00C14914">
              <w:rPr>
                <w:rFonts w:ascii="Arial" w:hAnsi="Arial" w:cs="Arial"/>
              </w:rPr>
              <w:t>C#, ASP.Net</w:t>
            </w:r>
            <w:r w:rsidR="0021462C">
              <w:rPr>
                <w:rFonts w:ascii="Arial" w:hAnsi="Arial" w:cs="Arial"/>
              </w:rPr>
              <w:t>,</w:t>
            </w:r>
            <w:r w:rsidRPr="00C14914">
              <w:rPr>
                <w:rFonts w:ascii="Arial" w:hAnsi="Arial" w:cs="Arial"/>
              </w:rPr>
              <w:t xml:space="preserve"> MVC</w:t>
            </w:r>
            <w:r w:rsidR="00C41831">
              <w:rPr>
                <w:rFonts w:ascii="Arial" w:hAnsi="Arial" w:cs="Arial"/>
              </w:rPr>
              <w:t xml:space="preserve"> &amp; </w:t>
            </w:r>
            <w:proofErr w:type="spellStart"/>
            <w:r w:rsidR="00C41831">
              <w:rPr>
                <w:rFonts w:ascii="Arial" w:hAnsi="Arial" w:cs="Arial"/>
              </w:rPr>
              <w:t>WebForms</w:t>
            </w:r>
            <w:proofErr w:type="spellEnd"/>
            <w:r w:rsidRPr="00C14914">
              <w:rPr>
                <w:rFonts w:ascii="Arial" w:hAnsi="Arial" w:cs="Arial"/>
              </w:rPr>
              <w:t>, ADO.Net, Entity Framework, .Net Distributed Technologies in (such as WCF, Web API, etc.), Java SE, Java EE, OOP, Spring MVC and Struct2 Framework, Android, Transact- SQL.</w:t>
            </w:r>
            <w:bookmarkEnd w:id="0"/>
          </w:p>
        </w:tc>
      </w:tr>
      <w:tr w:rsidR="00FF77D3" w:rsidRPr="005763FA" w14:paraId="622E13EF" w14:textId="77777777" w:rsidTr="00123487">
        <w:trPr>
          <w:trHeight w:val="638"/>
        </w:trPr>
        <w:tc>
          <w:tcPr>
            <w:tcW w:w="2335" w:type="dxa"/>
          </w:tcPr>
          <w:p w14:paraId="17F3E1D7" w14:textId="77777777" w:rsidR="00FF77D3" w:rsidRPr="00C14914" w:rsidRDefault="00FF77D3" w:rsidP="00F9295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Client-Side Rendering</w:t>
            </w:r>
            <w:r w:rsidR="00F92950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591" w:type="dxa"/>
          </w:tcPr>
          <w:p w14:paraId="022BB792" w14:textId="7F0D347B" w:rsidR="00FF77D3" w:rsidRPr="00C14914" w:rsidRDefault="00FF77D3" w:rsidP="00D4184C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 w:rsidRPr="00C14914">
              <w:rPr>
                <w:rFonts w:ascii="Arial" w:hAnsi="Arial" w:cs="Arial"/>
              </w:rPr>
              <w:t>HTML, CSS,</w:t>
            </w:r>
            <w:r>
              <w:rPr>
                <w:rFonts w:ascii="Arial" w:hAnsi="Arial" w:cs="Arial"/>
              </w:rPr>
              <w:t xml:space="preserve"> Bootstrap,</w:t>
            </w:r>
            <w:r w:rsidRPr="00C14914">
              <w:rPr>
                <w:rFonts w:ascii="Arial" w:hAnsi="Arial" w:cs="Arial"/>
              </w:rPr>
              <w:t xml:space="preserve"> JAVA Script</w:t>
            </w:r>
            <w:r w:rsidR="002E056E">
              <w:rPr>
                <w:rFonts w:ascii="Arial" w:hAnsi="Arial" w:cs="Arial"/>
              </w:rPr>
              <w:t>, Angular JS</w:t>
            </w:r>
            <w:r w:rsidR="00DB5276">
              <w:rPr>
                <w:rFonts w:ascii="Arial" w:hAnsi="Arial" w:cs="Arial"/>
              </w:rPr>
              <w:t>,</w:t>
            </w:r>
            <w:r w:rsidR="00DB5276" w:rsidRPr="00FC1068">
              <w:rPr>
                <w:rFonts w:ascii="Arial" w:hAnsi="Arial" w:cs="Arial"/>
                <w:color w:val="000000"/>
              </w:rPr>
              <w:t xml:space="preserve"> AJAX, </w:t>
            </w:r>
            <w:proofErr w:type="spellStart"/>
            <w:r w:rsidR="00DB5276" w:rsidRPr="00FC1068">
              <w:rPr>
                <w:rFonts w:ascii="Arial" w:hAnsi="Arial" w:cs="Arial"/>
                <w:color w:val="000000"/>
              </w:rPr>
              <w:t>JQuery</w:t>
            </w:r>
            <w:proofErr w:type="spellEnd"/>
          </w:p>
        </w:tc>
      </w:tr>
      <w:tr w:rsidR="00FF77D3" w:rsidRPr="005763FA" w14:paraId="7D079D6F" w14:textId="77777777" w:rsidTr="00A446D9">
        <w:trPr>
          <w:trHeight w:val="530"/>
        </w:trPr>
        <w:tc>
          <w:tcPr>
            <w:tcW w:w="2335" w:type="dxa"/>
          </w:tcPr>
          <w:p w14:paraId="1CBFA500" w14:textId="77777777" w:rsidR="00FF77D3" w:rsidRPr="00C14914" w:rsidRDefault="00FF77D3" w:rsidP="00F9295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iCs/>
                <w:u w:val="single"/>
              </w:rPr>
            </w:pPr>
            <w:r w:rsidRPr="00C14914">
              <w:rPr>
                <w:rFonts w:ascii="Arial" w:hAnsi="Arial" w:cs="Arial"/>
                <w:b/>
                <w:bCs/>
              </w:rPr>
              <w:t>Methodologies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Pr="00C14914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7591" w:type="dxa"/>
          </w:tcPr>
          <w:p w14:paraId="7F29AE10" w14:textId="77777777" w:rsidR="00FF77D3" w:rsidRPr="00C14914" w:rsidRDefault="00FF77D3" w:rsidP="002E5E76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b/>
                <w:bCs/>
                <w:iCs/>
                <w:u w:val="single"/>
              </w:rPr>
            </w:pPr>
            <w:r w:rsidRPr="00C14914">
              <w:rPr>
                <w:rFonts w:ascii="Arial" w:hAnsi="Arial" w:cs="Arial"/>
              </w:rPr>
              <w:t xml:space="preserve">Object-Oriented Analysis and Design, Agile/SCRUM, UML. </w:t>
            </w:r>
          </w:p>
        </w:tc>
      </w:tr>
      <w:tr w:rsidR="00FF77D3" w:rsidRPr="005763FA" w14:paraId="1BBC0F2F" w14:textId="77777777" w:rsidTr="00A446D9">
        <w:trPr>
          <w:trHeight w:val="620"/>
        </w:trPr>
        <w:tc>
          <w:tcPr>
            <w:tcW w:w="2335" w:type="dxa"/>
          </w:tcPr>
          <w:p w14:paraId="282FB4D2" w14:textId="77777777" w:rsidR="00FF77D3" w:rsidRPr="00C14914" w:rsidRDefault="00FF77D3" w:rsidP="002E5E7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 w:rsidRPr="00C14914">
              <w:rPr>
                <w:rFonts w:ascii="Arial" w:hAnsi="Arial" w:cs="Arial"/>
                <w:b/>
                <w:bCs/>
              </w:rPr>
              <w:t>Tools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591" w:type="dxa"/>
          </w:tcPr>
          <w:p w14:paraId="49389BC1" w14:textId="77777777" w:rsidR="00FF77D3" w:rsidRPr="00C14914" w:rsidRDefault="00FF77D3" w:rsidP="002E5E76">
            <w:pPr>
              <w:autoSpaceDE w:val="0"/>
              <w:autoSpaceDN w:val="0"/>
              <w:adjustRightInd w:val="0"/>
              <w:spacing w:before="100" w:beforeAutospacing="1" w:after="100" w:afterAutospacing="1"/>
              <w:ind w:left="58"/>
              <w:rPr>
                <w:rFonts w:ascii="Arial" w:hAnsi="Arial" w:cs="Arial"/>
                <w:b/>
                <w:bCs/>
                <w:iCs/>
                <w:u w:val="single"/>
              </w:rPr>
            </w:pPr>
            <w:r w:rsidRPr="00C14914">
              <w:rPr>
                <w:rFonts w:ascii="Arial" w:hAnsi="Arial" w:cs="Arial"/>
                <w:bCs/>
              </w:rPr>
              <w:t>Visual Studio, Eclipse, Spring tool suite, Android Studio, MS Office.</w:t>
            </w:r>
          </w:p>
        </w:tc>
      </w:tr>
      <w:tr w:rsidR="00FF77D3" w:rsidRPr="005763FA" w14:paraId="086024C2" w14:textId="77777777" w:rsidTr="00A446D9">
        <w:trPr>
          <w:trHeight w:val="530"/>
        </w:trPr>
        <w:tc>
          <w:tcPr>
            <w:tcW w:w="2335" w:type="dxa"/>
          </w:tcPr>
          <w:p w14:paraId="189F5046" w14:textId="77777777" w:rsidR="00FF77D3" w:rsidRPr="00C14914" w:rsidRDefault="00FF77D3" w:rsidP="002E5E7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 w:rsidRPr="00C14914">
              <w:rPr>
                <w:rFonts w:ascii="Arial" w:hAnsi="Arial" w:cs="Arial"/>
                <w:b/>
                <w:bCs/>
              </w:rPr>
              <w:t>Databases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591" w:type="dxa"/>
          </w:tcPr>
          <w:p w14:paraId="32D74ADF" w14:textId="77777777" w:rsidR="00FF77D3" w:rsidRPr="00C14914" w:rsidRDefault="00FF77D3" w:rsidP="002E5E76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b/>
                <w:bCs/>
                <w:iCs/>
                <w:u w:val="single"/>
              </w:rPr>
            </w:pPr>
            <w:r w:rsidRPr="00C14914">
              <w:rPr>
                <w:rFonts w:ascii="Arial" w:hAnsi="Arial" w:cs="Arial"/>
                <w:bCs/>
              </w:rPr>
              <w:t>MS SQL Server, MySQL workbench, Oracle DB 11g.</w:t>
            </w:r>
          </w:p>
        </w:tc>
      </w:tr>
      <w:tr w:rsidR="00FF77D3" w:rsidRPr="005763FA" w14:paraId="7FBD8840" w14:textId="77777777" w:rsidTr="00A446D9">
        <w:trPr>
          <w:trHeight w:val="530"/>
        </w:trPr>
        <w:tc>
          <w:tcPr>
            <w:tcW w:w="2335" w:type="dxa"/>
          </w:tcPr>
          <w:p w14:paraId="6B6ECE7C" w14:textId="77777777" w:rsidR="00FF77D3" w:rsidRPr="00C14914" w:rsidRDefault="00FF77D3" w:rsidP="002E5E7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 Control System:</w:t>
            </w:r>
          </w:p>
        </w:tc>
        <w:tc>
          <w:tcPr>
            <w:tcW w:w="7591" w:type="dxa"/>
          </w:tcPr>
          <w:p w14:paraId="14F46B1A" w14:textId="77777777" w:rsidR="00FF77D3" w:rsidRPr="00C14914" w:rsidRDefault="00FF77D3" w:rsidP="002E5E76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Git</w:t>
            </w:r>
            <w:r w:rsidR="00F92950">
              <w:rPr>
                <w:rFonts w:ascii="Arial" w:hAnsi="Arial" w:cs="Arial"/>
                <w:bCs/>
              </w:rPr>
              <w:t>hub</w:t>
            </w:r>
            <w:proofErr w:type="spellEnd"/>
            <w:r w:rsidR="00F92950">
              <w:rPr>
                <w:rFonts w:ascii="Arial" w:hAnsi="Arial" w:cs="Arial"/>
                <w:bCs/>
              </w:rPr>
              <w:t>, Gitlab</w:t>
            </w:r>
          </w:p>
        </w:tc>
      </w:tr>
    </w:tbl>
    <w:p w14:paraId="01891AE6" w14:textId="03D99FA8" w:rsidR="00186587" w:rsidRPr="00186587" w:rsidRDefault="001371CF" w:rsidP="00186587">
      <w:pPr>
        <w:pStyle w:val="Heading1"/>
        <w:spacing w:line="360" w:lineRule="auto"/>
        <w:rPr>
          <w:sz w:val="32"/>
        </w:rPr>
      </w:pPr>
      <w:r w:rsidRPr="001371CF">
        <w:rPr>
          <w:sz w:val="32"/>
        </w:rPr>
        <w:lastRenderedPageBreak/>
        <w:t>Educational Background</w:t>
      </w:r>
    </w:p>
    <w:p w14:paraId="22719282" w14:textId="77777777" w:rsidR="001371CF" w:rsidRPr="00D7088A" w:rsidRDefault="001371CF" w:rsidP="001371CF">
      <w:pPr>
        <w:widowControl w:val="0"/>
        <w:autoSpaceDE w:val="0"/>
        <w:spacing w:before="120" w:after="0" w:line="360" w:lineRule="auto"/>
        <w:rPr>
          <w:rFonts w:ascii="Arial" w:hAnsi="Arial" w:cs="Arial"/>
          <w:b/>
          <w:bCs/>
          <w:color w:val="0D0D0D"/>
          <w:u w:val="single"/>
        </w:rPr>
      </w:pPr>
      <w:r w:rsidRPr="00C14914">
        <w:rPr>
          <w:rFonts w:ascii="Arial" w:hAnsi="Arial" w:cs="Arial"/>
          <w:b/>
          <w:bCs/>
          <w:color w:val="0D0D0D"/>
          <w:u w:val="single"/>
        </w:rPr>
        <w:t>Highest Education</w:t>
      </w:r>
    </w:p>
    <w:p w14:paraId="7A0E5147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>Major</w:t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 xml:space="preserve">  </w:t>
      </w:r>
      <w:r w:rsidRPr="00C14914">
        <w:rPr>
          <w:rFonts w:ascii="Arial" w:hAnsi="Arial" w:cs="Arial"/>
        </w:rPr>
        <w:t>:</w:t>
      </w:r>
      <w:proofErr w:type="gramEnd"/>
      <w:r w:rsidRPr="00C14914">
        <w:rPr>
          <w:rFonts w:ascii="Arial" w:hAnsi="Arial" w:cs="Arial"/>
        </w:rPr>
        <w:t xml:space="preserve"> Bachelor of Computer Science (</w:t>
      </w:r>
      <w:proofErr w:type="spellStart"/>
      <w:r w:rsidRPr="00C14914">
        <w:rPr>
          <w:rFonts w:ascii="Arial" w:hAnsi="Arial" w:cs="Arial"/>
        </w:rPr>
        <w:t>B.C.Sc</w:t>
      </w:r>
      <w:proofErr w:type="spellEnd"/>
      <w:r w:rsidRPr="00C14914">
        <w:rPr>
          <w:rFonts w:ascii="Arial" w:hAnsi="Arial" w:cs="Arial"/>
        </w:rPr>
        <w:t>)</w:t>
      </w:r>
    </w:p>
    <w:p w14:paraId="1250F8A6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>University</w:t>
      </w:r>
      <w:r w:rsidRPr="00C14914"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</w:rPr>
        <w:t xml:space="preserve"> </w:t>
      </w:r>
      <w:r w:rsidRPr="00C14914">
        <w:rPr>
          <w:rFonts w:ascii="Arial" w:hAnsi="Arial" w:cs="Arial"/>
        </w:rPr>
        <w:t xml:space="preserve"> :</w:t>
      </w:r>
      <w:proofErr w:type="gramEnd"/>
      <w:r w:rsidRPr="00C14914">
        <w:rPr>
          <w:rFonts w:ascii="Arial" w:hAnsi="Arial" w:cs="Arial"/>
        </w:rPr>
        <w:t xml:space="preserve"> University of Computer Studies, Yangon.</w:t>
      </w:r>
    </w:p>
    <w:p w14:paraId="475FA27D" w14:textId="77777777" w:rsidR="001371CF" w:rsidRPr="003D1FD9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 xml:space="preserve">Year                                 </w:t>
      </w:r>
      <w:r>
        <w:rPr>
          <w:rFonts w:ascii="Arial" w:hAnsi="Arial" w:cs="Arial"/>
        </w:rPr>
        <w:t xml:space="preserve">   </w:t>
      </w:r>
      <w:proofErr w:type="gramStart"/>
      <w:r w:rsidRPr="00C14914">
        <w:rPr>
          <w:rFonts w:ascii="Arial" w:hAnsi="Arial" w:cs="Arial"/>
        </w:rPr>
        <w:t xml:space="preserve">  :</w:t>
      </w:r>
      <w:proofErr w:type="gramEnd"/>
      <w:r w:rsidRPr="00C14914">
        <w:rPr>
          <w:rFonts w:ascii="Arial" w:hAnsi="Arial" w:cs="Arial"/>
        </w:rPr>
        <w:t xml:space="preserve"> 2012-2015</w:t>
      </w:r>
    </w:p>
    <w:p w14:paraId="3AE9795D" w14:textId="77777777" w:rsidR="001371CF" w:rsidRPr="003D1FD9" w:rsidRDefault="001371CF" w:rsidP="001371CF">
      <w:pPr>
        <w:widowControl w:val="0"/>
        <w:autoSpaceDE w:val="0"/>
        <w:spacing w:before="120" w:after="0" w:line="360" w:lineRule="auto"/>
        <w:rPr>
          <w:rFonts w:ascii="Arial" w:hAnsi="Arial" w:cs="Arial"/>
          <w:b/>
          <w:bCs/>
          <w:color w:val="0D0D0D"/>
          <w:u w:val="single"/>
        </w:rPr>
      </w:pPr>
      <w:r w:rsidRPr="00C14914">
        <w:rPr>
          <w:rFonts w:ascii="Arial" w:hAnsi="Arial" w:cs="Arial"/>
          <w:b/>
          <w:bCs/>
          <w:color w:val="0D0D0D"/>
          <w:u w:val="single"/>
        </w:rPr>
        <w:t>Second Highest Education</w:t>
      </w:r>
    </w:p>
    <w:p w14:paraId="29E1CA77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>Major</w:t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 xml:space="preserve">  </w:t>
      </w:r>
      <w:r w:rsidRPr="00C14914">
        <w:rPr>
          <w:rFonts w:ascii="Arial" w:hAnsi="Arial" w:cs="Arial"/>
        </w:rPr>
        <w:t>:</w:t>
      </w:r>
      <w:proofErr w:type="gramEnd"/>
      <w:r w:rsidRPr="00C14914">
        <w:rPr>
          <w:rFonts w:ascii="Arial" w:hAnsi="Arial" w:cs="Arial"/>
        </w:rPr>
        <w:t xml:space="preserve"> Professional Diploma in Java Programming</w:t>
      </w:r>
    </w:p>
    <w:p w14:paraId="5620FD5D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 xml:space="preserve">Institute </w:t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  <w:t xml:space="preserve">        </w:t>
      </w:r>
      <w:proofErr w:type="gramStart"/>
      <w:r w:rsidRPr="00C14914">
        <w:rPr>
          <w:rFonts w:ascii="Arial" w:hAnsi="Arial" w:cs="Arial"/>
        </w:rPr>
        <w:t xml:space="preserve">  :</w:t>
      </w:r>
      <w:proofErr w:type="gramEnd"/>
      <w:r w:rsidRPr="00C14914">
        <w:rPr>
          <w:rFonts w:ascii="Arial" w:hAnsi="Arial" w:cs="Arial"/>
        </w:rPr>
        <w:t xml:space="preserve"> India Myanmar Center for Enhancement of IT skills (IMCEITS)</w:t>
      </w:r>
    </w:p>
    <w:p w14:paraId="4AA4B339" w14:textId="77777777" w:rsidR="001371CF" w:rsidRPr="00D7088A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 xml:space="preserve">Year                                </w:t>
      </w:r>
      <w:r>
        <w:rPr>
          <w:rFonts w:ascii="Arial" w:hAnsi="Arial" w:cs="Arial"/>
        </w:rPr>
        <w:t xml:space="preserve">   </w:t>
      </w:r>
      <w:r w:rsidRPr="00C14914">
        <w:rPr>
          <w:rFonts w:ascii="Arial" w:hAnsi="Arial" w:cs="Arial"/>
        </w:rPr>
        <w:t xml:space="preserve"> </w:t>
      </w:r>
      <w:proofErr w:type="gramStart"/>
      <w:r w:rsidRPr="00C14914">
        <w:rPr>
          <w:rFonts w:ascii="Arial" w:hAnsi="Arial" w:cs="Arial"/>
        </w:rPr>
        <w:t xml:space="preserve">  :</w:t>
      </w:r>
      <w:proofErr w:type="gramEnd"/>
      <w:r w:rsidRPr="00C14914">
        <w:rPr>
          <w:rFonts w:ascii="Arial" w:hAnsi="Arial" w:cs="Arial"/>
        </w:rPr>
        <w:t xml:space="preserve"> 2016-2017</w:t>
      </w:r>
    </w:p>
    <w:p w14:paraId="2B7C74C4" w14:textId="77777777" w:rsidR="001371CF" w:rsidRPr="00D7088A" w:rsidRDefault="001371CF" w:rsidP="001371CF">
      <w:pPr>
        <w:widowControl w:val="0"/>
        <w:autoSpaceDE w:val="0"/>
        <w:spacing w:after="0" w:line="360" w:lineRule="auto"/>
        <w:rPr>
          <w:rFonts w:ascii="Arial" w:hAnsi="Arial" w:cs="Arial"/>
          <w:b/>
          <w:bCs/>
          <w:color w:val="0D0D0D"/>
          <w:u w:val="single"/>
        </w:rPr>
      </w:pPr>
      <w:r w:rsidRPr="00C14914">
        <w:rPr>
          <w:rFonts w:ascii="Arial" w:hAnsi="Arial" w:cs="Arial"/>
          <w:b/>
          <w:bCs/>
          <w:color w:val="0D0D0D"/>
          <w:u w:val="single"/>
        </w:rPr>
        <w:t>Current Education</w:t>
      </w:r>
    </w:p>
    <w:p w14:paraId="60983B9F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>Major</w:t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 xml:space="preserve">  </w:t>
      </w:r>
      <w:r w:rsidRPr="00C14914">
        <w:rPr>
          <w:rFonts w:ascii="Arial" w:hAnsi="Arial" w:cs="Arial"/>
        </w:rPr>
        <w:t>:</w:t>
      </w:r>
      <w:proofErr w:type="gramEnd"/>
      <w:r w:rsidRPr="00C14914">
        <w:rPr>
          <w:rFonts w:ascii="Arial" w:hAnsi="Arial" w:cs="Arial"/>
        </w:rPr>
        <w:t xml:space="preserve"> Graduate Diploma in System Analysis (</w:t>
      </w:r>
      <w:proofErr w:type="spellStart"/>
      <w:r w:rsidRPr="00C14914">
        <w:rPr>
          <w:rFonts w:ascii="Arial" w:hAnsi="Arial" w:cs="Arial"/>
        </w:rPr>
        <w:t>GDipSA</w:t>
      </w:r>
      <w:proofErr w:type="spellEnd"/>
      <w:r w:rsidRPr="00C14914">
        <w:rPr>
          <w:rFonts w:ascii="Arial" w:hAnsi="Arial" w:cs="Arial"/>
        </w:rPr>
        <w:t>)</w:t>
      </w:r>
    </w:p>
    <w:p w14:paraId="4B343A59" w14:textId="77777777" w:rsidR="001371CF" w:rsidRPr="00C14914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>University</w:t>
      </w:r>
      <w:r w:rsidRPr="00C14914">
        <w:rPr>
          <w:rFonts w:ascii="Arial" w:hAnsi="Arial" w:cs="Arial"/>
        </w:rPr>
        <w:tab/>
      </w:r>
      <w:r w:rsidRPr="00C149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 xml:space="preserve">  </w:t>
      </w:r>
      <w:r w:rsidRPr="00C14914">
        <w:rPr>
          <w:rFonts w:ascii="Arial" w:hAnsi="Arial" w:cs="Arial"/>
        </w:rPr>
        <w:t>:</w:t>
      </w:r>
      <w:proofErr w:type="gramEnd"/>
      <w:r w:rsidRPr="00C14914">
        <w:rPr>
          <w:rFonts w:ascii="Arial" w:hAnsi="Arial" w:cs="Arial"/>
        </w:rPr>
        <w:t xml:space="preserve"> Institute of Systems Science (NUS)</w:t>
      </w:r>
    </w:p>
    <w:p w14:paraId="4DE3BB51" w14:textId="6B85D49B" w:rsidR="001371CF" w:rsidRPr="001371CF" w:rsidRDefault="001371CF" w:rsidP="001371CF">
      <w:pPr>
        <w:spacing w:after="0" w:line="360" w:lineRule="auto"/>
        <w:rPr>
          <w:rFonts w:ascii="Arial" w:hAnsi="Arial" w:cs="Arial"/>
        </w:rPr>
      </w:pPr>
      <w:r w:rsidRPr="00C14914">
        <w:rPr>
          <w:rFonts w:ascii="Arial" w:hAnsi="Arial" w:cs="Arial"/>
        </w:rPr>
        <w:t xml:space="preserve">Year                                 </w:t>
      </w:r>
      <w:r>
        <w:rPr>
          <w:rFonts w:ascii="Arial" w:hAnsi="Arial" w:cs="Arial"/>
        </w:rPr>
        <w:t xml:space="preserve"> </w:t>
      </w:r>
      <w:r w:rsidRPr="00C149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Start"/>
      <w:r w:rsidRPr="00C149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C14914">
        <w:rPr>
          <w:rFonts w:ascii="Arial" w:hAnsi="Arial" w:cs="Arial"/>
        </w:rPr>
        <w:t>:</w:t>
      </w:r>
      <w:proofErr w:type="gramEnd"/>
      <w:r w:rsidRPr="00C14914">
        <w:rPr>
          <w:rFonts w:ascii="Arial" w:hAnsi="Arial" w:cs="Arial"/>
        </w:rPr>
        <w:t xml:space="preserve"> 2018(Feb)-</w:t>
      </w:r>
      <w:r>
        <w:rPr>
          <w:rFonts w:ascii="Arial" w:hAnsi="Arial" w:cs="Arial"/>
        </w:rPr>
        <w:t>Current</w:t>
      </w:r>
    </w:p>
    <w:p w14:paraId="1D88FB44" w14:textId="77777777" w:rsidR="00775E6C" w:rsidRPr="001371CF" w:rsidRDefault="00775E6C" w:rsidP="00775E6C">
      <w:pPr>
        <w:pStyle w:val="Heading1"/>
        <w:rPr>
          <w:sz w:val="32"/>
        </w:rPr>
      </w:pPr>
      <w:r w:rsidRPr="001371CF">
        <w:rPr>
          <w:sz w:val="32"/>
        </w:rPr>
        <w:t>Internship Experience</w:t>
      </w:r>
    </w:p>
    <w:p w14:paraId="2B1C1DD2" w14:textId="77777777" w:rsidR="00775E6C" w:rsidRDefault="00775E6C" w:rsidP="00775E6C">
      <w:pPr>
        <w:pStyle w:val="Heading1"/>
      </w:pP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7830"/>
      </w:tblGrid>
      <w:tr w:rsidR="00775E6C" w:rsidRPr="00376E05" w14:paraId="67F4085D" w14:textId="77777777" w:rsidTr="00186587">
        <w:tc>
          <w:tcPr>
            <w:tcW w:w="2137" w:type="dxa"/>
            <w:shd w:val="clear" w:color="auto" w:fill="FFFFFF" w:themeFill="background1"/>
          </w:tcPr>
          <w:p w14:paraId="70B0CB04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Position:</w:t>
            </w:r>
          </w:p>
        </w:tc>
        <w:tc>
          <w:tcPr>
            <w:tcW w:w="7830" w:type="dxa"/>
            <w:shd w:val="clear" w:color="auto" w:fill="FFFFFF" w:themeFill="background1"/>
          </w:tcPr>
          <w:p w14:paraId="49694E77" w14:textId="77777777" w:rsidR="00775E6C" w:rsidRPr="00952624" w:rsidRDefault="00775E6C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52624">
              <w:rPr>
                <w:rFonts w:ascii="Arial" w:hAnsi="Arial" w:cs="Arial"/>
                <w:color w:val="000000"/>
              </w:rPr>
              <w:t>Software Developer</w:t>
            </w:r>
          </w:p>
        </w:tc>
      </w:tr>
      <w:tr w:rsidR="00775E6C" w:rsidRPr="00376E05" w14:paraId="18DB2DE0" w14:textId="77777777" w:rsidTr="00186587">
        <w:tc>
          <w:tcPr>
            <w:tcW w:w="2137" w:type="dxa"/>
            <w:shd w:val="clear" w:color="auto" w:fill="FFFFFF" w:themeFill="background1"/>
          </w:tcPr>
          <w:p w14:paraId="17F1CF86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 xml:space="preserve">Project </w:t>
            </w:r>
            <w:proofErr w:type="gramStart"/>
            <w:r w:rsidRPr="00FC1068">
              <w:rPr>
                <w:rFonts w:ascii="Arial" w:hAnsi="Arial" w:cs="Arial"/>
                <w:b/>
              </w:rPr>
              <w:t>Title :</w:t>
            </w:r>
            <w:proofErr w:type="gramEnd"/>
          </w:p>
        </w:tc>
        <w:tc>
          <w:tcPr>
            <w:tcW w:w="7830" w:type="dxa"/>
            <w:shd w:val="clear" w:color="auto" w:fill="FFFFFF" w:themeFill="background1"/>
          </w:tcPr>
          <w:p w14:paraId="32B30532" w14:textId="480A970C" w:rsidR="00775E6C" w:rsidRPr="00952624" w:rsidRDefault="00767B98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767B98">
              <w:rPr>
                <w:rFonts w:ascii="Arial" w:hAnsi="Arial" w:cs="Arial"/>
                <w:color w:val="000000"/>
              </w:rPr>
              <w:t>Web Portal to support Augmented Reality/Virtual Reality Applications</w:t>
            </w:r>
          </w:p>
        </w:tc>
      </w:tr>
      <w:tr w:rsidR="00775E6C" w:rsidRPr="00376E05" w14:paraId="38B12DCD" w14:textId="77777777" w:rsidTr="00186587">
        <w:tc>
          <w:tcPr>
            <w:tcW w:w="2137" w:type="dxa"/>
          </w:tcPr>
          <w:p w14:paraId="2B7BB4A1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</w:t>
            </w:r>
            <w:r w:rsidRPr="00FC106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830" w:type="dxa"/>
          </w:tcPr>
          <w:p w14:paraId="43CD5E8D" w14:textId="5C24DD2F" w:rsidR="00775E6C" w:rsidRPr="00FC1068" w:rsidRDefault="00775E6C" w:rsidP="00767B9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FC1068">
              <w:rPr>
                <w:rFonts w:ascii="Arial" w:hAnsi="Arial" w:cs="Arial"/>
                <w:color w:val="000000"/>
              </w:rPr>
              <w:t>ASP.net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3F0271">
              <w:rPr>
                <w:rFonts w:ascii="Arial" w:hAnsi="Arial" w:cs="Arial"/>
                <w:color w:val="000000"/>
              </w:rPr>
              <w:t>Core,</w:t>
            </w:r>
            <w:r w:rsidRPr="00FC1068">
              <w:rPr>
                <w:rFonts w:ascii="Arial" w:hAnsi="Arial" w:cs="Arial"/>
                <w:color w:val="000000"/>
              </w:rPr>
              <w:t xml:space="preserve"> MVC, </w:t>
            </w:r>
            <w:r>
              <w:rPr>
                <w:rFonts w:ascii="Arial" w:hAnsi="Arial" w:cs="Arial"/>
                <w:color w:val="000000"/>
              </w:rPr>
              <w:t xml:space="preserve">Entity Framework, ADO.net (Stored Procedure),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</w:p>
        </w:tc>
      </w:tr>
      <w:tr w:rsidR="00775E6C" w:rsidRPr="00376E05" w14:paraId="0454A363" w14:textId="77777777" w:rsidTr="00186587">
        <w:tc>
          <w:tcPr>
            <w:tcW w:w="2137" w:type="dxa"/>
          </w:tcPr>
          <w:p w14:paraId="0036DE81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Company:</w:t>
            </w:r>
          </w:p>
        </w:tc>
        <w:tc>
          <w:tcPr>
            <w:tcW w:w="7830" w:type="dxa"/>
          </w:tcPr>
          <w:p w14:paraId="5402A3D9" w14:textId="77777777" w:rsidR="00775E6C" w:rsidRPr="00FC1068" w:rsidRDefault="00775E6C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EON Reality (Current)</w:t>
            </w:r>
          </w:p>
        </w:tc>
      </w:tr>
      <w:tr w:rsidR="00775E6C" w:rsidRPr="00376E05" w14:paraId="7DE34812" w14:textId="77777777" w:rsidTr="00186587">
        <w:tc>
          <w:tcPr>
            <w:tcW w:w="2137" w:type="dxa"/>
          </w:tcPr>
          <w:p w14:paraId="3E0CCFE0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 xml:space="preserve">Development </w:t>
            </w:r>
            <w:proofErr w:type="gramStart"/>
            <w:r w:rsidRPr="00FC1068">
              <w:rPr>
                <w:rFonts w:ascii="Arial" w:hAnsi="Arial" w:cs="Arial"/>
                <w:b/>
              </w:rPr>
              <w:t>Tools :</w:t>
            </w:r>
            <w:proofErr w:type="gramEnd"/>
          </w:p>
        </w:tc>
        <w:tc>
          <w:tcPr>
            <w:tcW w:w="7830" w:type="dxa"/>
          </w:tcPr>
          <w:p w14:paraId="0C8FA616" w14:textId="77777777" w:rsidR="00775E6C" w:rsidRPr="00FC1068" w:rsidRDefault="00775E6C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FC1068">
              <w:rPr>
                <w:rFonts w:ascii="Arial" w:hAnsi="Arial" w:cs="Arial"/>
                <w:color w:val="000000"/>
              </w:rPr>
              <w:t>MS SQL server</w:t>
            </w:r>
            <w:r>
              <w:rPr>
                <w:rFonts w:ascii="Arial" w:hAnsi="Arial" w:cs="Arial"/>
                <w:color w:val="000000"/>
              </w:rPr>
              <w:t>, Visual Studio 2017</w:t>
            </w:r>
          </w:p>
        </w:tc>
      </w:tr>
      <w:tr w:rsidR="00775E6C" w:rsidRPr="00376E05" w14:paraId="74BD9C73" w14:textId="77777777" w:rsidTr="00186587">
        <w:trPr>
          <w:trHeight w:val="1601"/>
        </w:trPr>
        <w:tc>
          <w:tcPr>
            <w:tcW w:w="2137" w:type="dxa"/>
          </w:tcPr>
          <w:p w14:paraId="1350CF95" w14:textId="77777777" w:rsidR="00775E6C" w:rsidRPr="00FC1068" w:rsidRDefault="00775E6C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>Responsibilities:</w:t>
            </w:r>
          </w:p>
        </w:tc>
        <w:tc>
          <w:tcPr>
            <w:tcW w:w="7830" w:type="dxa"/>
          </w:tcPr>
          <w:p w14:paraId="261D786F" w14:textId="4D739B87" w:rsidR="00930825" w:rsidRDefault="00930825" w:rsidP="0018658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A6DA2">
              <w:rPr>
                <w:rFonts w:ascii="Arial" w:hAnsi="Arial" w:cs="Arial"/>
              </w:rPr>
              <w:t xml:space="preserve"> Developed 4 Projects for admin site such as Configuration Management, Audit Management, User Management and Usage Report Dashboard.</w:t>
            </w:r>
          </w:p>
          <w:p w14:paraId="1E38301E" w14:textId="33A3987B" w:rsidR="00775E6C" w:rsidRPr="00186587" w:rsidRDefault="00186587" w:rsidP="0018658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75E6C" w:rsidRPr="00186587">
              <w:rPr>
                <w:rFonts w:ascii="Arial" w:hAnsi="Arial" w:cs="Arial"/>
              </w:rPr>
              <w:t>Project Requirement</w:t>
            </w:r>
            <w:r w:rsidR="001860FD" w:rsidRPr="00186587">
              <w:rPr>
                <w:rFonts w:ascii="Arial" w:hAnsi="Arial" w:cs="Arial"/>
              </w:rPr>
              <w:t>s Gathering</w:t>
            </w:r>
            <w:r w:rsidRPr="00186587">
              <w:rPr>
                <w:rFonts w:ascii="Arial" w:hAnsi="Arial" w:cs="Arial"/>
              </w:rPr>
              <w:t xml:space="preserve"> and </w:t>
            </w:r>
            <w:r w:rsidR="00DF55AB">
              <w:rPr>
                <w:rFonts w:ascii="Arial" w:hAnsi="Arial" w:cs="Arial"/>
              </w:rPr>
              <w:t>generate</w:t>
            </w:r>
            <w:r w:rsidRPr="00186587">
              <w:rPr>
                <w:rFonts w:ascii="Arial" w:hAnsi="Arial" w:cs="Arial"/>
              </w:rPr>
              <w:t xml:space="preserve"> System </w:t>
            </w:r>
            <w:r>
              <w:rPr>
                <w:rFonts w:ascii="Arial" w:hAnsi="Arial" w:cs="Arial"/>
              </w:rPr>
              <w:t>P</w:t>
            </w:r>
            <w:r w:rsidRPr="00186587">
              <w:rPr>
                <w:rFonts w:ascii="Arial" w:hAnsi="Arial" w:cs="Arial"/>
              </w:rPr>
              <w:t>rototypes.</w:t>
            </w:r>
          </w:p>
          <w:p w14:paraId="6C9AB015" w14:textId="05917067" w:rsidR="00775E6C" w:rsidRDefault="00186587" w:rsidP="0018658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186587">
              <w:rPr>
                <w:rFonts w:ascii="Arial" w:hAnsi="Arial" w:cs="Arial"/>
              </w:rPr>
              <w:t xml:space="preserve">Consideration of </w:t>
            </w:r>
            <w:r w:rsidR="00775E6C" w:rsidRPr="00186587">
              <w:rPr>
                <w:rFonts w:ascii="Arial" w:hAnsi="Arial" w:cs="Arial"/>
              </w:rPr>
              <w:t>System Design, Database Design and Screen Design</w:t>
            </w:r>
          </w:p>
          <w:p w14:paraId="3791D824" w14:textId="0A2C3176" w:rsidR="00EA6DA2" w:rsidRPr="00186587" w:rsidRDefault="00EA6DA2" w:rsidP="0018658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Writing stored procedures and functions in MSSQL server.</w:t>
            </w:r>
          </w:p>
          <w:p w14:paraId="056216E2" w14:textId="2DA06C8E" w:rsidR="00775E6C" w:rsidRPr="00186587" w:rsidRDefault="00186587" w:rsidP="0018658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75E6C" w:rsidRPr="00186587">
              <w:rPr>
                <w:rFonts w:ascii="Arial" w:hAnsi="Arial" w:cs="Arial"/>
              </w:rPr>
              <w:t xml:space="preserve">Project implementation, </w:t>
            </w:r>
            <w:r>
              <w:rPr>
                <w:rFonts w:ascii="Arial" w:hAnsi="Arial" w:cs="Arial"/>
              </w:rPr>
              <w:t>generate Reporting Dashboard</w:t>
            </w:r>
            <w:r w:rsidR="00DF55AB">
              <w:rPr>
                <w:rFonts w:ascii="Arial" w:hAnsi="Arial" w:cs="Arial"/>
              </w:rPr>
              <w:t xml:space="preserve"> and </w:t>
            </w:r>
            <w:r w:rsidR="00775E6C" w:rsidRPr="00186587">
              <w:rPr>
                <w:rFonts w:ascii="Arial" w:hAnsi="Arial" w:cs="Arial"/>
              </w:rPr>
              <w:t xml:space="preserve">Testing </w:t>
            </w:r>
          </w:p>
          <w:p w14:paraId="1F149C51" w14:textId="3163CB26" w:rsidR="00775E6C" w:rsidRPr="00186587" w:rsidRDefault="00186587" w:rsidP="00186587">
            <w:pPr>
              <w:spacing w:before="120" w:after="12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75E6C" w:rsidRPr="00186587">
              <w:rPr>
                <w:rFonts w:ascii="Arial" w:hAnsi="Arial" w:cs="Arial"/>
              </w:rPr>
              <w:t>System Presentation and Documentation</w:t>
            </w:r>
          </w:p>
        </w:tc>
      </w:tr>
    </w:tbl>
    <w:p w14:paraId="59525276" w14:textId="55B5BDEE" w:rsidR="00006E77" w:rsidRPr="001371CF" w:rsidRDefault="00775E6C" w:rsidP="00F92950">
      <w:pPr>
        <w:pStyle w:val="Heading1"/>
        <w:rPr>
          <w:sz w:val="32"/>
        </w:rPr>
      </w:pPr>
      <w:r w:rsidRPr="001371CF">
        <w:rPr>
          <w:sz w:val="32"/>
        </w:rPr>
        <w:lastRenderedPageBreak/>
        <w:t xml:space="preserve">Working </w:t>
      </w:r>
      <w:r w:rsidR="00F92950" w:rsidRPr="001371CF">
        <w:rPr>
          <w:sz w:val="32"/>
        </w:rPr>
        <w:t>Experience</w:t>
      </w:r>
    </w:p>
    <w:p w14:paraId="46324F2F" w14:textId="77777777" w:rsidR="002E5E76" w:rsidRDefault="002E5E76" w:rsidP="00F92950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587"/>
        <w:gridCol w:w="7321"/>
      </w:tblGrid>
      <w:tr w:rsidR="002E5E76" w:rsidRPr="00376E05" w14:paraId="11F2879C" w14:textId="77777777" w:rsidTr="00D4184C">
        <w:tc>
          <w:tcPr>
            <w:tcW w:w="2587" w:type="dxa"/>
            <w:shd w:val="clear" w:color="auto" w:fill="FFFFFF"/>
          </w:tcPr>
          <w:p w14:paraId="1314A182" w14:textId="77777777" w:rsidR="002E5E76" w:rsidRPr="00C14914" w:rsidRDefault="002E5E76" w:rsidP="002E5E76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Position</w:t>
            </w:r>
            <w:r w:rsidRPr="00C149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21" w:type="dxa"/>
            <w:shd w:val="clear" w:color="auto" w:fill="FFFFFF"/>
          </w:tcPr>
          <w:p w14:paraId="1984AD21" w14:textId="046930D1" w:rsidR="002E5E76" w:rsidRPr="003C1705" w:rsidRDefault="005614D3" w:rsidP="002E5E76">
            <w:pPr>
              <w:spacing w:before="120" w:after="120"/>
              <w:jc w:val="both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000000"/>
              </w:rPr>
              <w:t>Software Engineer</w:t>
            </w:r>
          </w:p>
        </w:tc>
      </w:tr>
      <w:tr w:rsidR="002E5E76" w:rsidRPr="00376E05" w14:paraId="0529E4AA" w14:textId="77777777" w:rsidTr="00D4184C">
        <w:tc>
          <w:tcPr>
            <w:tcW w:w="2587" w:type="dxa"/>
            <w:shd w:val="clear" w:color="auto" w:fill="FFFFFF"/>
          </w:tcPr>
          <w:p w14:paraId="20491D20" w14:textId="77777777" w:rsidR="002E5E76" w:rsidRPr="00C14914" w:rsidRDefault="002E5E76" w:rsidP="002E5E76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C14914">
              <w:rPr>
                <w:rFonts w:ascii="Arial" w:hAnsi="Arial" w:cs="Arial"/>
                <w:b/>
              </w:rPr>
              <w:t>Project Type:</w:t>
            </w:r>
          </w:p>
        </w:tc>
        <w:tc>
          <w:tcPr>
            <w:tcW w:w="7321" w:type="dxa"/>
            <w:shd w:val="clear" w:color="auto" w:fill="FFFFFF"/>
          </w:tcPr>
          <w:p w14:paraId="2FEF29F8" w14:textId="29DBA9BC" w:rsidR="002E5E76" w:rsidRPr="00C14914" w:rsidRDefault="00A00D33" w:rsidP="002E5E76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ATM services (GRG Banking)</w:t>
            </w:r>
            <w:r w:rsidR="005614D3">
              <w:rPr>
                <w:rFonts w:ascii="Arial" w:hAnsi="Arial" w:cs="Arial"/>
              </w:rPr>
              <w:t>, Maintain Core Banking system</w:t>
            </w:r>
          </w:p>
        </w:tc>
      </w:tr>
      <w:tr w:rsidR="002E5E76" w:rsidRPr="00376E05" w14:paraId="22F8A4B6" w14:textId="77777777" w:rsidTr="00D4184C">
        <w:trPr>
          <w:trHeight w:val="494"/>
        </w:trPr>
        <w:tc>
          <w:tcPr>
            <w:tcW w:w="2587" w:type="dxa"/>
            <w:shd w:val="clear" w:color="auto" w:fill="FFFFFF"/>
          </w:tcPr>
          <w:p w14:paraId="333611DE" w14:textId="77777777" w:rsidR="002E5E76" w:rsidRPr="00433AC8" w:rsidRDefault="002E5E76" w:rsidP="002E5E76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Company</w:t>
            </w:r>
            <w:r w:rsidRPr="00C14914">
              <w:rPr>
                <w:rFonts w:ascii="Arial" w:hAnsi="Arial" w:cs="Arial"/>
                <w:b/>
              </w:rPr>
              <w:t xml:space="preserve"> :</w:t>
            </w:r>
            <w:proofErr w:type="gramEnd"/>
          </w:p>
        </w:tc>
        <w:tc>
          <w:tcPr>
            <w:tcW w:w="7321" w:type="dxa"/>
            <w:shd w:val="clear" w:color="auto" w:fill="FFFFFF"/>
          </w:tcPr>
          <w:p w14:paraId="3C584FC2" w14:textId="41E824A7" w:rsidR="002E5E76" w:rsidRPr="00C14914" w:rsidRDefault="002E5E76" w:rsidP="002E5E76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Myanmar Information Technology </w:t>
            </w:r>
            <w:r w:rsidR="00195999">
              <w:rPr>
                <w:rFonts w:ascii="Arial" w:hAnsi="Arial" w:cs="Arial"/>
                <w:color w:val="000000"/>
              </w:rPr>
              <w:t xml:space="preserve">Pte. Ltd. </w:t>
            </w:r>
            <w:r>
              <w:rPr>
                <w:rFonts w:ascii="Arial" w:hAnsi="Arial" w:cs="Arial"/>
                <w:color w:val="000000"/>
              </w:rPr>
              <w:t>(MIT)</w:t>
            </w:r>
          </w:p>
        </w:tc>
      </w:tr>
      <w:tr w:rsidR="002E5E76" w:rsidRPr="00376E05" w14:paraId="4AB92EC8" w14:textId="77777777" w:rsidTr="00D4184C">
        <w:tc>
          <w:tcPr>
            <w:tcW w:w="2587" w:type="dxa"/>
            <w:shd w:val="clear" w:color="auto" w:fill="FFFFFF"/>
          </w:tcPr>
          <w:p w14:paraId="37D3AEC9" w14:textId="77777777" w:rsidR="002E5E76" w:rsidRPr="00C14914" w:rsidRDefault="002E5E76" w:rsidP="002E5E76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Year</w:t>
            </w:r>
            <w:r w:rsidRPr="00C14914">
              <w:rPr>
                <w:rFonts w:ascii="Arial" w:hAnsi="Arial" w:cs="Arial"/>
                <w:b/>
              </w:rPr>
              <w:t xml:space="preserve"> :</w:t>
            </w:r>
            <w:proofErr w:type="gramEnd"/>
          </w:p>
        </w:tc>
        <w:tc>
          <w:tcPr>
            <w:tcW w:w="7321" w:type="dxa"/>
            <w:shd w:val="clear" w:color="auto" w:fill="FFFFFF"/>
          </w:tcPr>
          <w:p w14:paraId="4EE53899" w14:textId="77777777" w:rsidR="002E5E76" w:rsidRPr="00C14914" w:rsidRDefault="002E5E76" w:rsidP="002E5E76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2017Feb – 2017Dec</w:t>
            </w:r>
          </w:p>
        </w:tc>
      </w:tr>
      <w:tr w:rsidR="002E5E76" w:rsidRPr="00376E05" w14:paraId="21EAABE7" w14:textId="77777777" w:rsidTr="00B05937">
        <w:trPr>
          <w:trHeight w:val="2465"/>
        </w:trPr>
        <w:tc>
          <w:tcPr>
            <w:tcW w:w="2587" w:type="dxa"/>
            <w:shd w:val="clear" w:color="auto" w:fill="FFFFFF"/>
          </w:tcPr>
          <w:p w14:paraId="3D448965" w14:textId="77777777" w:rsidR="002E5E76" w:rsidRPr="00C14914" w:rsidRDefault="002E5E76" w:rsidP="002E5E76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C14914">
              <w:rPr>
                <w:rFonts w:ascii="Arial" w:hAnsi="Arial" w:cs="Arial"/>
                <w:b/>
              </w:rPr>
              <w:t>Responsibilities:</w:t>
            </w:r>
          </w:p>
        </w:tc>
        <w:tc>
          <w:tcPr>
            <w:tcW w:w="7321" w:type="dxa"/>
            <w:shd w:val="clear" w:color="auto" w:fill="FFFFFF"/>
          </w:tcPr>
          <w:p w14:paraId="186578ED" w14:textId="6353EDB0" w:rsidR="00A00D33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00D33" w:rsidRPr="005735D9">
              <w:rPr>
                <w:rFonts w:ascii="Arial" w:hAnsi="Arial" w:cs="Arial"/>
              </w:rPr>
              <w:t>Maintain Transaction flow</w:t>
            </w:r>
            <w:r w:rsidR="0016249A" w:rsidRPr="005735D9">
              <w:rPr>
                <w:rFonts w:ascii="Arial" w:hAnsi="Arial" w:cs="Arial"/>
              </w:rPr>
              <w:t>s</w:t>
            </w:r>
            <w:r w:rsidR="00A00D33" w:rsidRPr="005735D9">
              <w:rPr>
                <w:rFonts w:ascii="Arial" w:hAnsi="Arial" w:cs="Arial"/>
              </w:rPr>
              <w:t xml:space="preserve"> between ATMs.</w:t>
            </w:r>
          </w:p>
          <w:p w14:paraId="0764319E" w14:textId="5B4CC9FE" w:rsidR="002E056E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E056E" w:rsidRPr="005735D9">
              <w:rPr>
                <w:rFonts w:ascii="Arial" w:hAnsi="Arial" w:cs="Arial"/>
              </w:rPr>
              <w:t>Solving Database Issues</w:t>
            </w:r>
            <w:r w:rsidR="00DF55AB" w:rsidRPr="005735D9">
              <w:rPr>
                <w:rFonts w:ascii="Arial" w:hAnsi="Arial" w:cs="Arial"/>
              </w:rPr>
              <w:t xml:space="preserve"> (Practiced writing SQL queries)</w:t>
            </w:r>
          </w:p>
          <w:p w14:paraId="4813F59E" w14:textId="28298131" w:rsidR="00A00D33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ar-SA"/>
              </w:rPr>
              <w:t xml:space="preserve">- </w:t>
            </w:r>
            <w:r w:rsidR="00A00D33" w:rsidRPr="005735D9">
              <w:rPr>
                <w:rFonts w:ascii="Arial" w:hAnsi="Arial" w:cs="Arial"/>
                <w:lang w:eastAsia="ar-SA"/>
              </w:rPr>
              <w:t xml:space="preserve">Update and modify existing </w:t>
            </w:r>
            <w:r w:rsidR="00DF55AB" w:rsidRPr="005735D9">
              <w:rPr>
                <w:rFonts w:ascii="Arial" w:hAnsi="Arial" w:cs="Arial"/>
                <w:lang w:eastAsia="ar-SA"/>
              </w:rPr>
              <w:t xml:space="preserve">core banking </w:t>
            </w:r>
            <w:r w:rsidR="00A00D33" w:rsidRPr="005735D9">
              <w:rPr>
                <w:rFonts w:ascii="Arial" w:hAnsi="Arial" w:cs="Arial"/>
                <w:lang w:eastAsia="ar-SA"/>
              </w:rPr>
              <w:t>project</w:t>
            </w:r>
            <w:r w:rsidR="00ED3CCB" w:rsidRPr="005735D9">
              <w:rPr>
                <w:rFonts w:ascii="Arial" w:hAnsi="Arial" w:cs="Arial"/>
                <w:lang w:eastAsia="ar-SA"/>
              </w:rPr>
              <w:t xml:space="preserve"> using Java</w:t>
            </w:r>
            <w:r w:rsidR="00582CB5" w:rsidRPr="005735D9">
              <w:rPr>
                <w:rFonts w:ascii="Arial" w:hAnsi="Arial" w:cs="Arial"/>
                <w:lang w:eastAsia="ar-SA"/>
              </w:rPr>
              <w:t>(struts)</w:t>
            </w:r>
          </w:p>
          <w:p w14:paraId="7B17355B" w14:textId="6A8DCE38" w:rsidR="00A00D33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ar-SA"/>
              </w:rPr>
              <w:t xml:space="preserve">- </w:t>
            </w:r>
            <w:r w:rsidR="00A00D33" w:rsidRPr="005735D9">
              <w:rPr>
                <w:rFonts w:ascii="Arial" w:hAnsi="Arial" w:cs="Arial"/>
                <w:lang w:eastAsia="ar-SA"/>
              </w:rPr>
              <w:t>Identify and solve technical problems.</w:t>
            </w:r>
          </w:p>
          <w:p w14:paraId="06777248" w14:textId="25D25686" w:rsidR="002E5E76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E5E76" w:rsidRPr="005735D9">
              <w:rPr>
                <w:rFonts w:ascii="Arial" w:hAnsi="Arial" w:cs="Arial"/>
              </w:rPr>
              <w:t>Testing</w:t>
            </w:r>
            <w:r w:rsidR="002E056E" w:rsidRPr="005735D9">
              <w:rPr>
                <w:rFonts w:ascii="Arial" w:hAnsi="Arial" w:cs="Arial"/>
              </w:rPr>
              <w:t xml:space="preserve"> and documentation</w:t>
            </w:r>
            <w:r>
              <w:rPr>
                <w:rFonts w:ascii="Arial" w:hAnsi="Arial" w:cs="Arial"/>
              </w:rPr>
              <w:t>.</w:t>
            </w:r>
          </w:p>
          <w:p w14:paraId="395F8E81" w14:textId="61E994C1" w:rsidR="00A00D33" w:rsidRPr="005735D9" w:rsidRDefault="005735D9" w:rsidP="00B05937">
            <w:pPr>
              <w:suppressAutoHyphens/>
              <w:spacing w:line="276" w:lineRule="auto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 xml:space="preserve">- </w:t>
            </w:r>
            <w:r w:rsidR="002E5E76" w:rsidRPr="005735D9">
              <w:rPr>
                <w:rFonts w:ascii="Arial" w:hAnsi="Arial" w:cs="Arial"/>
                <w:lang w:eastAsia="ar-SA"/>
              </w:rPr>
              <w:t>Assist in the collection of user’s requirement</w:t>
            </w:r>
            <w:r w:rsidR="002E056E" w:rsidRPr="005735D9">
              <w:rPr>
                <w:rFonts w:ascii="Arial" w:hAnsi="Arial" w:cs="Arial"/>
                <w:lang w:eastAsia="ar-SA"/>
              </w:rPr>
              <w:t xml:space="preserve"> and customer service.</w:t>
            </w:r>
          </w:p>
        </w:tc>
      </w:tr>
    </w:tbl>
    <w:p w14:paraId="42D189DF" w14:textId="77777777" w:rsidR="00952624" w:rsidRDefault="00952624" w:rsidP="00006E77">
      <w:pPr>
        <w:pStyle w:val="Heading1"/>
      </w:pPr>
    </w:p>
    <w:p w14:paraId="76D1C2EF" w14:textId="625ABCA4" w:rsidR="00DC2636" w:rsidRDefault="00952624" w:rsidP="00B05937">
      <w:pPr>
        <w:pStyle w:val="Heading1"/>
        <w:rPr>
          <w:szCs w:val="28"/>
        </w:rPr>
      </w:pPr>
      <w:r w:rsidRPr="001371CF">
        <w:rPr>
          <w:sz w:val="32"/>
        </w:rPr>
        <w:t>Project Experience</w:t>
      </w:r>
      <w:r w:rsidR="009B3D3E" w:rsidRPr="009B3D3E">
        <w:rPr>
          <w:szCs w:val="28"/>
        </w:rPr>
        <w:t xml:space="preserve"> </w:t>
      </w:r>
      <w:r w:rsidR="009B3D3E">
        <w:rPr>
          <w:szCs w:val="28"/>
        </w:rPr>
        <w:t>(</w:t>
      </w:r>
      <w:r w:rsidR="009B3D3E" w:rsidRPr="001371CF">
        <w:rPr>
          <w:szCs w:val="28"/>
        </w:rPr>
        <w:t>NUS AD Project</w:t>
      </w:r>
      <w:r w:rsidR="009B3D3E">
        <w:rPr>
          <w:szCs w:val="28"/>
        </w:rPr>
        <w:t>)</w:t>
      </w:r>
    </w:p>
    <w:p w14:paraId="4E03DC1C" w14:textId="77777777" w:rsidR="00B05937" w:rsidRPr="00B05937" w:rsidRDefault="00B05937" w:rsidP="00B05937">
      <w:pPr>
        <w:pStyle w:val="Heading1"/>
        <w:rPr>
          <w:sz w:val="32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  <w:gridCol w:w="7141"/>
      </w:tblGrid>
      <w:tr w:rsidR="00006E77" w:rsidRPr="00376E05" w14:paraId="2D80F198" w14:textId="77777777" w:rsidTr="00D4184C">
        <w:tc>
          <w:tcPr>
            <w:tcW w:w="2767" w:type="dxa"/>
            <w:shd w:val="clear" w:color="auto" w:fill="F3F3F3"/>
          </w:tcPr>
          <w:p w14:paraId="68304328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 xml:space="preserve">Project </w:t>
            </w:r>
            <w:proofErr w:type="gramStart"/>
            <w:r w:rsidRPr="00FC1068">
              <w:rPr>
                <w:rFonts w:ascii="Arial" w:hAnsi="Arial" w:cs="Arial"/>
                <w:b/>
              </w:rPr>
              <w:t>Title :</w:t>
            </w:r>
            <w:proofErr w:type="gramEnd"/>
          </w:p>
        </w:tc>
        <w:tc>
          <w:tcPr>
            <w:tcW w:w="7141" w:type="dxa"/>
            <w:shd w:val="clear" w:color="auto" w:fill="F3F3F3"/>
          </w:tcPr>
          <w:p w14:paraId="1E8D4AF2" w14:textId="77777777" w:rsidR="00006E77" w:rsidRPr="00FC1068" w:rsidRDefault="00006E77" w:rsidP="00767B98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FC1068">
              <w:rPr>
                <w:rFonts w:ascii="Arial" w:hAnsi="Arial" w:cs="Arial"/>
                <w:b/>
                <w:color w:val="000000"/>
              </w:rPr>
              <w:t>Stationary Store Inventory System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</w:tr>
      <w:tr w:rsidR="00006E77" w:rsidRPr="00376E05" w14:paraId="6A3CCC0B" w14:textId="77777777" w:rsidTr="00D4184C">
        <w:tc>
          <w:tcPr>
            <w:tcW w:w="2767" w:type="dxa"/>
          </w:tcPr>
          <w:p w14:paraId="46C1193A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>Project Type:</w:t>
            </w:r>
          </w:p>
        </w:tc>
        <w:tc>
          <w:tcPr>
            <w:tcW w:w="7141" w:type="dxa"/>
          </w:tcPr>
          <w:p w14:paraId="78F1AB12" w14:textId="77777777" w:rsidR="00006E77" w:rsidRPr="00FC1068" w:rsidRDefault="00006E77" w:rsidP="00767B98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FC1068">
              <w:rPr>
                <w:rFonts w:ascii="Arial" w:hAnsi="Arial" w:cs="Arial"/>
              </w:rPr>
              <w:t>Web based</w:t>
            </w:r>
            <w:r>
              <w:rPr>
                <w:rFonts w:ascii="Arial" w:hAnsi="Arial" w:cs="Arial"/>
              </w:rPr>
              <w:t xml:space="preserve"> and Mobile</w:t>
            </w:r>
            <w:r w:rsidR="00326DDA">
              <w:rPr>
                <w:rFonts w:ascii="Arial" w:hAnsi="Arial" w:cs="Arial"/>
              </w:rPr>
              <w:t xml:space="preserve"> (</w:t>
            </w:r>
            <w:r w:rsidR="00326DDA" w:rsidRPr="00FC1068">
              <w:rPr>
                <w:rFonts w:ascii="Arial" w:hAnsi="Arial" w:cs="Arial"/>
                <w:color w:val="000000"/>
              </w:rPr>
              <w:t xml:space="preserve">ASP.net MVC, Web API, AJAX, </w:t>
            </w:r>
            <w:proofErr w:type="spellStart"/>
            <w:r w:rsidR="00326DDA" w:rsidRPr="00FC1068">
              <w:rPr>
                <w:rFonts w:ascii="Arial" w:hAnsi="Arial" w:cs="Arial"/>
                <w:color w:val="000000"/>
              </w:rPr>
              <w:t>JQuery</w:t>
            </w:r>
            <w:proofErr w:type="spellEnd"/>
            <w:r w:rsidR="00326DDA" w:rsidRPr="00FC1068">
              <w:rPr>
                <w:rFonts w:ascii="Arial" w:hAnsi="Arial" w:cs="Arial"/>
                <w:color w:val="000000"/>
              </w:rPr>
              <w:t>, Bootstrap</w:t>
            </w:r>
            <w:r w:rsidR="00326DDA">
              <w:rPr>
                <w:rFonts w:ascii="Arial" w:hAnsi="Arial" w:cs="Arial"/>
                <w:color w:val="000000"/>
              </w:rPr>
              <w:t>, Android</w:t>
            </w:r>
            <w:r w:rsidR="00326DDA">
              <w:rPr>
                <w:rFonts w:ascii="Arial" w:hAnsi="Arial" w:cs="Arial"/>
              </w:rPr>
              <w:t>)</w:t>
            </w:r>
          </w:p>
        </w:tc>
      </w:tr>
      <w:tr w:rsidR="00006E77" w:rsidRPr="00376E05" w14:paraId="371AA462" w14:textId="77777777" w:rsidTr="00D4184C">
        <w:tc>
          <w:tcPr>
            <w:tcW w:w="2767" w:type="dxa"/>
          </w:tcPr>
          <w:p w14:paraId="396CC19A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 xml:space="preserve">Role in </w:t>
            </w:r>
            <w:proofErr w:type="gramStart"/>
            <w:r w:rsidRPr="00FC1068">
              <w:rPr>
                <w:rFonts w:ascii="Arial" w:hAnsi="Arial" w:cs="Arial"/>
                <w:b/>
              </w:rPr>
              <w:t>project :</w:t>
            </w:r>
            <w:proofErr w:type="gramEnd"/>
          </w:p>
          <w:p w14:paraId="1C4BF13C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7141" w:type="dxa"/>
          </w:tcPr>
          <w:p w14:paraId="28725ECB" w14:textId="77777777" w:rsidR="00006E77" w:rsidRPr="00433AC8" w:rsidRDefault="00006E77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433AC8">
              <w:rPr>
                <w:rFonts w:ascii="Arial" w:hAnsi="Arial" w:cs="Arial"/>
                <w:color w:val="000000"/>
              </w:rPr>
              <w:t>Programmer</w:t>
            </w:r>
          </w:p>
          <w:p w14:paraId="46AB5CF9" w14:textId="77777777" w:rsidR="00006E77" w:rsidRPr="00FC1068" w:rsidRDefault="00006E77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FC1068">
              <w:rPr>
                <w:rFonts w:ascii="Arial" w:hAnsi="Arial" w:cs="Arial"/>
                <w:color w:val="000000"/>
              </w:rPr>
              <w:t xml:space="preserve">Database Design, Screen Design, </w:t>
            </w:r>
            <w:r w:rsidRPr="00FC1068">
              <w:rPr>
                <w:rFonts w:ascii="Arial" w:hAnsi="Arial" w:cs="Arial"/>
              </w:rPr>
              <w:t xml:space="preserve">Web Design, Coding, Testing and Report </w:t>
            </w:r>
          </w:p>
        </w:tc>
      </w:tr>
      <w:tr w:rsidR="00006E77" w:rsidRPr="00376E05" w14:paraId="3D1FC01E" w14:textId="77777777" w:rsidTr="00D4184C">
        <w:tc>
          <w:tcPr>
            <w:tcW w:w="2767" w:type="dxa"/>
          </w:tcPr>
          <w:p w14:paraId="14211AF9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 xml:space="preserve">Development </w:t>
            </w:r>
            <w:proofErr w:type="gramStart"/>
            <w:r w:rsidRPr="00FC1068">
              <w:rPr>
                <w:rFonts w:ascii="Arial" w:hAnsi="Arial" w:cs="Arial"/>
                <w:b/>
              </w:rPr>
              <w:t>Tools :</w:t>
            </w:r>
            <w:proofErr w:type="gramEnd"/>
          </w:p>
        </w:tc>
        <w:tc>
          <w:tcPr>
            <w:tcW w:w="7141" w:type="dxa"/>
          </w:tcPr>
          <w:p w14:paraId="55146DFD" w14:textId="77777777" w:rsidR="00006E77" w:rsidRPr="00FC1068" w:rsidRDefault="00326DDA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Visual Studio 2017, </w:t>
            </w:r>
            <w:r w:rsidR="00006E77" w:rsidRPr="00FC1068">
              <w:rPr>
                <w:rFonts w:ascii="Arial" w:hAnsi="Arial" w:cs="Arial"/>
                <w:color w:val="000000"/>
              </w:rPr>
              <w:t xml:space="preserve">MS SQL server, </w:t>
            </w:r>
          </w:p>
          <w:p w14:paraId="0BCC7135" w14:textId="77777777" w:rsidR="00006E77" w:rsidRPr="00FC1068" w:rsidRDefault="00006E77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FC1068">
              <w:rPr>
                <w:rFonts w:ascii="Arial" w:hAnsi="Arial" w:cs="Arial"/>
                <w:color w:val="000000"/>
              </w:rPr>
              <w:t>Android Studio for Mobile version</w:t>
            </w:r>
          </w:p>
        </w:tc>
      </w:tr>
      <w:tr w:rsidR="00006E77" w:rsidRPr="00376E05" w14:paraId="0502F330" w14:textId="77777777" w:rsidTr="00D4184C">
        <w:tc>
          <w:tcPr>
            <w:tcW w:w="2767" w:type="dxa"/>
          </w:tcPr>
          <w:p w14:paraId="061A0BC7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>OS/</w:t>
            </w:r>
            <w:proofErr w:type="gramStart"/>
            <w:r w:rsidRPr="00FC1068">
              <w:rPr>
                <w:rFonts w:ascii="Arial" w:hAnsi="Arial" w:cs="Arial"/>
                <w:b/>
              </w:rPr>
              <w:t>Environment :</w:t>
            </w:r>
            <w:proofErr w:type="gramEnd"/>
          </w:p>
        </w:tc>
        <w:tc>
          <w:tcPr>
            <w:tcW w:w="7141" w:type="dxa"/>
          </w:tcPr>
          <w:p w14:paraId="304292B5" w14:textId="77777777" w:rsidR="00006E77" w:rsidRPr="00FC1068" w:rsidRDefault="00006E77" w:rsidP="00767B98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FC1068">
              <w:rPr>
                <w:rFonts w:ascii="Arial" w:hAnsi="Arial" w:cs="Arial"/>
                <w:color w:val="000000"/>
              </w:rPr>
              <w:t>Window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FC1068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</w:tr>
      <w:tr w:rsidR="00006E77" w:rsidRPr="00376E05" w14:paraId="7057B14A" w14:textId="77777777" w:rsidTr="00D4184C">
        <w:trPr>
          <w:trHeight w:val="2366"/>
        </w:trPr>
        <w:tc>
          <w:tcPr>
            <w:tcW w:w="2767" w:type="dxa"/>
          </w:tcPr>
          <w:p w14:paraId="5D382C36" w14:textId="77777777" w:rsidR="00006E77" w:rsidRPr="00FC1068" w:rsidRDefault="00006E77" w:rsidP="00767B98">
            <w:pPr>
              <w:spacing w:before="120" w:after="120"/>
              <w:jc w:val="right"/>
              <w:rPr>
                <w:rFonts w:ascii="Arial" w:hAnsi="Arial" w:cs="Arial"/>
                <w:b/>
              </w:rPr>
            </w:pPr>
            <w:r w:rsidRPr="00FC1068">
              <w:rPr>
                <w:rFonts w:ascii="Arial" w:hAnsi="Arial" w:cs="Arial"/>
                <w:b/>
              </w:rPr>
              <w:t>Responsibilities:</w:t>
            </w:r>
          </w:p>
        </w:tc>
        <w:tc>
          <w:tcPr>
            <w:tcW w:w="7141" w:type="dxa"/>
          </w:tcPr>
          <w:p w14:paraId="4F050129" w14:textId="318B6503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>Reading and Translation of requirements specification</w:t>
            </w:r>
          </w:p>
          <w:p w14:paraId="0E0A712B" w14:textId="4BAEE4FA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>Conducting user interviews</w:t>
            </w:r>
            <w:r w:rsidR="002E22BE" w:rsidRPr="005735D9">
              <w:rPr>
                <w:rFonts w:ascii="Arial" w:hAnsi="Arial" w:cs="Arial"/>
              </w:rPr>
              <w:t xml:space="preserve"> and</w:t>
            </w:r>
            <w:r w:rsidR="00006E77" w:rsidRPr="005735D9">
              <w:rPr>
                <w:rFonts w:ascii="Arial" w:hAnsi="Arial" w:cs="Arial"/>
              </w:rPr>
              <w:t xml:space="preserve"> Requirements gathering</w:t>
            </w:r>
          </w:p>
          <w:p w14:paraId="41A427FB" w14:textId="0143848A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>System Design, Database Design and Screen</w:t>
            </w:r>
            <w:bookmarkStart w:id="1" w:name="_GoBack"/>
            <w:bookmarkEnd w:id="1"/>
            <w:r w:rsidR="00006E77" w:rsidRPr="005735D9">
              <w:rPr>
                <w:rFonts w:ascii="Arial" w:hAnsi="Arial" w:cs="Arial"/>
              </w:rPr>
              <w:t xml:space="preserve"> Design</w:t>
            </w:r>
          </w:p>
          <w:p w14:paraId="519EAC36" w14:textId="3C6E415B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 xml:space="preserve">Project Scheduling and Tracking Assigned Task </w:t>
            </w:r>
          </w:p>
          <w:p w14:paraId="4F418043" w14:textId="6BF32EE9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>Project implementation, testing and reports</w:t>
            </w:r>
          </w:p>
          <w:p w14:paraId="1EE272B8" w14:textId="52A8AC58" w:rsidR="00006E77" w:rsidRPr="005735D9" w:rsidRDefault="005735D9" w:rsidP="00B05937">
            <w:pPr>
              <w:spacing w:before="120" w:after="120" w:line="276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06E77" w:rsidRPr="005735D9">
              <w:rPr>
                <w:rFonts w:ascii="Arial" w:hAnsi="Arial" w:cs="Arial"/>
              </w:rPr>
              <w:t>System Presentation and Documentation</w:t>
            </w:r>
          </w:p>
        </w:tc>
      </w:tr>
    </w:tbl>
    <w:p w14:paraId="6F3969C7" w14:textId="15367C07" w:rsidR="00A82B57" w:rsidRPr="002E22BE" w:rsidRDefault="00A82B57" w:rsidP="00952624">
      <w:pPr>
        <w:pStyle w:val="ListBullet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4F519D80" w14:textId="77777777" w:rsidR="002E22BE" w:rsidRPr="002E22BE" w:rsidRDefault="002E22BE" w:rsidP="001860FD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ascii="Arial" w:hAnsi="Arial" w:cs="Arial"/>
          <w:b/>
          <w:sz w:val="24"/>
          <w:szCs w:val="24"/>
          <w:u w:val="single"/>
        </w:rPr>
      </w:pPr>
      <w:r w:rsidRPr="002E22BE">
        <w:rPr>
          <w:rFonts w:ascii="Arial" w:hAnsi="Arial" w:cs="Arial"/>
          <w:b/>
          <w:sz w:val="24"/>
          <w:szCs w:val="24"/>
          <w:u w:val="single"/>
        </w:rPr>
        <w:lastRenderedPageBreak/>
        <w:t>Expected salary</w:t>
      </w:r>
    </w:p>
    <w:p w14:paraId="6640CCFE" w14:textId="59A6E04F" w:rsidR="002E22BE" w:rsidRDefault="002E22BE" w:rsidP="001860FD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 w:rsidRPr="002E22BE">
        <w:rPr>
          <w:rFonts w:ascii="Arial" w:hAnsi="Arial" w:cs="Arial"/>
          <w:sz w:val="24"/>
          <w:szCs w:val="24"/>
        </w:rPr>
        <w:t>Basic Monthly Salary: </w:t>
      </w:r>
      <w:r w:rsidR="001B4F51">
        <w:rPr>
          <w:rFonts w:ascii="Arial" w:hAnsi="Arial" w:cs="Arial"/>
          <w:sz w:val="24"/>
          <w:szCs w:val="24"/>
        </w:rPr>
        <w:t>3,800</w:t>
      </w:r>
      <w:r>
        <w:rPr>
          <w:rFonts w:ascii="Arial" w:hAnsi="Arial" w:cs="Arial"/>
          <w:sz w:val="24"/>
          <w:szCs w:val="24"/>
        </w:rPr>
        <w:t xml:space="preserve"> </w:t>
      </w:r>
      <w:r w:rsidRPr="002E22BE">
        <w:rPr>
          <w:rFonts w:ascii="Arial" w:hAnsi="Arial" w:cs="Arial"/>
          <w:sz w:val="24"/>
          <w:szCs w:val="24"/>
        </w:rPr>
        <w:t>S$</w:t>
      </w:r>
      <w:r w:rsidR="00767B98">
        <w:rPr>
          <w:rFonts w:ascii="Arial" w:hAnsi="Arial" w:cs="Arial"/>
          <w:sz w:val="24"/>
          <w:szCs w:val="24"/>
        </w:rPr>
        <w:t xml:space="preserve"> </w:t>
      </w:r>
    </w:p>
    <w:p w14:paraId="3D284B12" w14:textId="79F48F07" w:rsidR="0076250A" w:rsidRPr="0076250A" w:rsidRDefault="0076250A" w:rsidP="001860FD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76250A">
        <w:rPr>
          <w:rFonts w:ascii="Arial" w:hAnsi="Arial" w:cs="Arial"/>
          <w:b/>
          <w:sz w:val="24"/>
          <w:szCs w:val="24"/>
          <w:u w:val="single"/>
        </w:rPr>
        <w:t>Available Date</w:t>
      </w:r>
    </w:p>
    <w:p w14:paraId="361FE6B8" w14:textId="7CB980CB" w:rsidR="0076250A" w:rsidRPr="002E22BE" w:rsidRDefault="00F02150" w:rsidP="001860FD">
      <w:pPr>
        <w:pStyle w:val="ListBullet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</w:t>
      </w:r>
      <w:r w:rsidR="0076250A">
        <w:rPr>
          <w:rFonts w:ascii="Arial" w:hAnsi="Arial" w:cs="Arial"/>
          <w:sz w:val="24"/>
          <w:szCs w:val="24"/>
        </w:rPr>
        <w:t xml:space="preserve"> 2019.</w:t>
      </w:r>
    </w:p>
    <w:sectPr w:rsidR="0076250A" w:rsidRPr="002E22BE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8C9F" w14:textId="77777777" w:rsidR="002911E5" w:rsidRDefault="002911E5">
      <w:pPr>
        <w:spacing w:after="0"/>
      </w:pPr>
      <w:r>
        <w:separator/>
      </w:r>
    </w:p>
  </w:endnote>
  <w:endnote w:type="continuationSeparator" w:id="0">
    <w:p w14:paraId="14E699F4" w14:textId="77777777" w:rsidR="002911E5" w:rsidRDefault="00291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08A45" w14:textId="77777777" w:rsidR="00767B98" w:rsidRDefault="00767B9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BD9F8" w14:textId="77777777" w:rsidR="002911E5" w:rsidRDefault="002911E5">
      <w:pPr>
        <w:spacing w:after="0"/>
      </w:pPr>
      <w:r>
        <w:separator/>
      </w:r>
    </w:p>
  </w:footnote>
  <w:footnote w:type="continuationSeparator" w:id="0">
    <w:p w14:paraId="42BC5CD3" w14:textId="77777777" w:rsidR="002911E5" w:rsidRDefault="002911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34B0B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7E09D2"/>
    <w:multiLevelType w:val="hybridMultilevel"/>
    <w:tmpl w:val="2E70C308"/>
    <w:lvl w:ilvl="0" w:tplc="6BE807C4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C82787"/>
    <w:multiLevelType w:val="hybridMultilevel"/>
    <w:tmpl w:val="1C900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D62E76"/>
    <w:multiLevelType w:val="hybridMultilevel"/>
    <w:tmpl w:val="27D45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C472E"/>
    <w:multiLevelType w:val="hybridMultilevel"/>
    <w:tmpl w:val="AF40D282"/>
    <w:lvl w:ilvl="0" w:tplc="C61A48F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E6EE9"/>
    <w:multiLevelType w:val="hybridMultilevel"/>
    <w:tmpl w:val="8F20643A"/>
    <w:lvl w:ilvl="0" w:tplc="3482E3B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2C46A2"/>
    <w:multiLevelType w:val="hybridMultilevel"/>
    <w:tmpl w:val="95FC5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6233E"/>
    <w:multiLevelType w:val="hybridMultilevel"/>
    <w:tmpl w:val="1660C342"/>
    <w:lvl w:ilvl="0" w:tplc="D408B0AA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CA71C29"/>
    <w:multiLevelType w:val="hybridMultilevel"/>
    <w:tmpl w:val="1C6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139C9"/>
    <w:multiLevelType w:val="hybridMultilevel"/>
    <w:tmpl w:val="590CB67A"/>
    <w:lvl w:ilvl="0" w:tplc="1B062F28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3"/>
  </w:num>
  <w:num w:numId="16">
    <w:abstractNumId w:val="13"/>
  </w:num>
  <w:num w:numId="17">
    <w:abstractNumId w:val="20"/>
  </w:num>
  <w:num w:numId="18">
    <w:abstractNumId w:val="10"/>
  </w:num>
  <w:num w:numId="19">
    <w:abstractNumId w:val="28"/>
  </w:num>
  <w:num w:numId="20">
    <w:abstractNumId w:val="24"/>
  </w:num>
  <w:num w:numId="21">
    <w:abstractNumId w:val="11"/>
  </w:num>
  <w:num w:numId="22">
    <w:abstractNumId w:val="18"/>
  </w:num>
  <w:num w:numId="23">
    <w:abstractNumId w:val="27"/>
  </w:num>
  <w:num w:numId="24">
    <w:abstractNumId w:val="15"/>
  </w:num>
  <w:num w:numId="25">
    <w:abstractNumId w:val="21"/>
  </w:num>
  <w:num w:numId="26">
    <w:abstractNumId w:val="25"/>
  </w:num>
  <w:num w:numId="27">
    <w:abstractNumId w:val="14"/>
  </w:num>
  <w:num w:numId="28">
    <w:abstractNumId w:val="12"/>
  </w:num>
  <w:num w:numId="29">
    <w:abstractNumId w:val="26"/>
  </w:num>
  <w:num w:numId="30">
    <w:abstractNumId w:val="22"/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25"/>
    <w:rsid w:val="00006E77"/>
    <w:rsid w:val="000A1133"/>
    <w:rsid w:val="000A4F59"/>
    <w:rsid w:val="00123487"/>
    <w:rsid w:val="0012538E"/>
    <w:rsid w:val="001371CF"/>
    <w:rsid w:val="00141A4C"/>
    <w:rsid w:val="0016249A"/>
    <w:rsid w:val="001860FD"/>
    <w:rsid w:val="00186587"/>
    <w:rsid w:val="00195999"/>
    <w:rsid w:val="001B29CF"/>
    <w:rsid w:val="001B4F51"/>
    <w:rsid w:val="001E1125"/>
    <w:rsid w:val="001E4044"/>
    <w:rsid w:val="0021462C"/>
    <w:rsid w:val="002328E7"/>
    <w:rsid w:val="002507AA"/>
    <w:rsid w:val="0028220F"/>
    <w:rsid w:val="002911E5"/>
    <w:rsid w:val="002A17AC"/>
    <w:rsid w:val="002E056E"/>
    <w:rsid w:val="002E22BE"/>
    <w:rsid w:val="002E5E76"/>
    <w:rsid w:val="002F032E"/>
    <w:rsid w:val="00326157"/>
    <w:rsid w:val="00326DDA"/>
    <w:rsid w:val="00356C14"/>
    <w:rsid w:val="003A589F"/>
    <w:rsid w:val="003B0ADB"/>
    <w:rsid w:val="003D14AB"/>
    <w:rsid w:val="003F0271"/>
    <w:rsid w:val="004173DD"/>
    <w:rsid w:val="004875BB"/>
    <w:rsid w:val="00544FD0"/>
    <w:rsid w:val="00553115"/>
    <w:rsid w:val="005614D3"/>
    <w:rsid w:val="005735D9"/>
    <w:rsid w:val="00582CB5"/>
    <w:rsid w:val="00611D92"/>
    <w:rsid w:val="00612DAD"/>
    <w:rsid w:val="00617B26"/>
    <w:rsid w:val="006270A9"/>
    <w:rsid w:val="00675956"/>
    <w:rsid w:val="00681034"/>
    <w:rsid w:val="00681E0E"/>
    <w:rsid w:val="006A1D6E"/>
    <w:rsid w:val="00720590"/>
    <w:rsid w:val="00720971"/>
    <w:rsid w:val="0076250A"/>
    <w:rsid w:val="00767B98"/>
    <w:rsid w:val="00775E6C"/>
    <w:rsid w:val="007A3DDA"/>
    <w:rsid w:val="00816216"/>
    <w:rsid w:val="00825B11"/>
    <w:rsid w:val="0087734B"/>
    <w:rsid w:val="008B405F"/>
    <w:rsid w:val="008D6800"/>
    <w:rsid w:val="00930825"/>
    <w:rsid w:val="00952624"/>
    <w:rsid w:val="00962A93"/>
    <w:rsid w:val="00973B21"/>
    <w:rsid w:val="009B3D3E"/>
    <w:rsid w:val="009D5933"/>
    <w:rsid w:val="00A00D33"/>
    <w:rsid w:val="00A446D9"/>
    <w:rsid w:val="00A74790"/>
    <w:rsid w:val="00A82B57"/>
    <w:rsid w:val="00A94465"/>
    <w:rsid w:val="00AA2C01"/>
    <w:rsid w:val="00B05937"/>
    <w:rsid w:val="00B218B3"/>
    <w:rsid w:val="00BD768D"/>
    <w:rsid w:val="00C22181"/>
    <w:rsid w:val="00C41831"/>
    <w:rsid w:val="00C51503"/>
    <w:rsid w:val="00C61F8E"/>
    <w:rsid w:val="00CA2730"/>
    <w:rsid w:val="00D27125"/>
    <w:rsid w:val="00D4184C"/>
    <w:rsid w:val="00D7088A"/>
    <w:rsid w:val="00DA3C04"/>
    <w:rsid w:val="00DB5276"/>
    <w:rsid w:val="00DC2636"/>
    <w:rsid w:val="00DF55AB"/>
    <w:rsid w:val="00E5002B"/>
    <w:rsid w:val="00E83E4B"/>
    <w:rsid w:val="00EA6DA2"/>
    <w:rsid w:val="00EC0D66"/>
    <w:rsid w:val="00ED3CCB"/>
    <w:rsid w:val="00EF712E"/>
    <w:rsid w:val="00F02150"/>
    <w:rsid w:val="00F131F8"/>
    <w:rsid w:val="00F607C8"/>
    <w:rsid w:val="00F92950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A95C"/>
  <w15:chartTrackingRefBased/>
  <w15:docId w15:val="{72E8F329-437F-4E63-9E46-637AEFB4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E5E76"/>
    <w:pPr>
      <w:spacing w:after="0"/>
      <w:ind w:left="720"/>
      <w:contextualSpacing/>
    </w:pPr>
    <w:rPr>
      <w:rFonts w:ascii="Georgia" w:eastAsia="Times New Roman" w:hAnsi="Georgia" w:cs="Times New Roman"/>
      <w:color w:val="auto"/>
      <w:szCs w:val="24"/>
      <w:lang w:val="en-GB" w:eastAsia="en-US"/>
    </w:rPr>
  </w:style>
  <w:style w:type="table" w:styleId="TableGrid">
    <w:name w:val="Table Grid"/>
    <w:basedOn w:val="TableNormal"/>
    <w:uiPriority w:val="39"/>
    <w:rsid w:val="001E40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4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taungzaw199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tAungZa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etaung-zaw-544291159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5775-D475-40F4-A33B-5975DF51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1517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Thet Aung Zaw</dc:creator>
  <cp:keywords/>
  <cp:lastModifiedBy>Thet Aung Zaw</cp:lastModifiedBy>
  <cp:revision>32</cp:revision>
  <cp:lastPrinted>2018-11-11T09:16:00Z</cp:lastPrinted>
  <dcterms:created xsi:type="dcterms:W3CDTF">2018-10-28T10:09:00Z</dcterms:created>
  <dcterms:modified xsi:type="dcterms:W3CDTF">2019-01-12T08:34:00Z</dcterms:modified>
  <cp:version/>
</cp:coreProperties>
</file>